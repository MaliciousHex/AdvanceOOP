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3731"/>
      </w:tblGrid>
      <w:tr w:rsidR="00E0375C" w:rsidRPr="00876A58" w14:paraId="02BE74CF" w14:textId="77777777" w:rsidTr="005D0782">
        <w:trPr>
          <w:cantSplit/>
          <w:trHeight w:val="408"/>
          <w:jc w:val="center"/>
        </w:trPr>
        <w:tc>
          <w:tcPr>
            <w:tcW w:w="64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28388" w14:textId="77777777" w:rsidR="00E0375C" w:rsidRPr="002E3324" w:rsidRDefault="00E35920" w:rsidP="005B66A9">
            <w:pPr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Soal </w:t>
            </w:r>
            <w:r w:rsidR="00876001" w:rsidRPr="002E3324">
              <w:rPr>
                <w:rFonts w:ascii="Arial" w:hAnsi="Arial" w:cs="Arial"/>
                <w:b/>
                <w:sz w:val="32"/>
                <w:lang w:val="id-ID"/>
              </w:rPr>
              <w:t xml:space="preserve">Tugas Mandiri </w:t>
            </w:r>
          </w:p>
          <w:p w14:paraId="626CCE7F" w14:textId="77777777" w:rsidR="00811C48" w:rsidRPr="00051154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 xml:space="preserve">Assignment </w:t>
            </w:r>
            <w:r w:rsidR="000F1EBF" w:rsidRPr="00051154">
              <w:rPr>
                <w:rFonts w:ascii="Arial" w:hAnsi="Arial" w:cs="Arial"/>
                <w:i/>
                <w:sz w:val="16"/>
                <w:lang w:val="id-ID"/>
              </w:rPr>
              <w:t>Case</w:t>
            </w:r>
          </w:p>
        </w:tc>
        <w:tc>
          <w:tcPr>
            <w:tcW w:w="373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33AD307" w14:textId="77777777" w:rsidR="00E0375C" w:rsidRPr="00876A58" w:rsidRDefault="003C3751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93C2221" wp14:editId="12F6320B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4F804484" w14:textId="77777777" w:rsidTr="005D0782">
        <w:trPr>
          <w:cantSplit/>
          <w:trHeight w:val="474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3E4B1" w14:textId="77777777" w:rsidR="00321362" w:rsidRPr="009166C4" w:rsidRDefault="00CE2AFB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bookmarkStart w:id="0" w:name="OLE_LINK1"/>
            <w:bookmarkStart w:id="1" w:name="OLE_LINK2"/>
            <w:r w:rsidRPr="00CE2AFB">
              <w:rPr>
                <w:rFonts w:ascii="Arial Narrow" w:hAnsi="Arial Narrow" w:cs="Tahoma"/>
                <w:sz w:val="36"/>
              </w:rPr>
              <w:t>ISYS6197</w:t>
            </w:r>
          </w:p>
          <w:bookmarkEnd w:id="0"/>
          <w:bookmarkEnd w:id="1"/>
          <w:p w14:paraId="47B953AE" w14:textId="77777777" w:rsidR="00235C36" w:rsidRPr="009166C4" w:rsidRDefault="00CE2AFB" w:rsidP="00CE2AFB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CE2AFB">
              <w:rPr>
                <w:rFonts w:ascii="Arial Narrow" w:hAnsi="Arial Narrow" w:cs="Tahoma"/>
                <w:sz w:val="36"/>
              </w:rPr>
              <w:t>B</w:t>
            </w:r>
            <w:r>
              <w:rPr>
                <w:rFonts w:ascii="Arial Narrow" w:hAnsi="Arial Narrow" w:cs="Tahoma"/>
                <w:sz w:val="36"/>
              </w:rPr>
              <w:t>usiness Application Development</w:t>
            </w:r>
          </w:p>
        </w:tc>
        <w:tc>
          <w:tcPr>
            <w:tcW w:w="373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BCC164D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31D5E83C" w14:textId="77777777" w:rsidTr="005D0782">
        <w:trPr>
          <w:cantSplit/>
          <w:trHeight w:val="690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4CCE" w14:textId="77777777" w:rsidR="005B66A9" w:rsidRPr="009166C4" w:rsidRDefault="009166C4" w:rsidP="005B66A9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Teknik Informatika</w:t>
            </w:r>
          </w:p>
          <w:p w14:paraId="267C2DF0" w14:textId="77777777" w:rsidR="00F80742" w:rsidRPr="009166C4" w:rsidRDefault="009166C4" w:rsidP="005B66A9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Computer Science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4FB2563" w14:textId="77777777" w:rsidR="00B9609E" w:rsidRPr="00B8180F" w:rsidRDefault="00E577DA" w:rsidP="00774199">
            <w:pPr>
              <w:jc w:val="right"/>
              <w:rPr>
                <w:b/>
                <w:sz w:val="20"/>
              </w:rPr>
            </w:pPr>
            <w:r w:rsidRPr="00E577DA">
              <w:rPr>
                <w:b/>
                <w:sz w:val="20"/>
              </w:rPr>
              <w:t>E3-ISYS6197-DV01</w:t>
            </w:r>
          </w:p>
        </w:tc>
      </w:tr>
      <w:tr w:rsidR="00E0375C" w:rsidRPr="00876A58" w14:paraId="31A91D23" w14:textId="77777777" w:rsidTr="005D0782">
        <w:trPr>
          <w:trHeight w:val="513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63B1225" w14:textId="77777777" w:rsidR="00E0375C" w:rsidRPr="00DA75A4" w:rsidRDefault="00E0375C" w:rsidP="005B66A9">
            <w:pPr>
              <w:pStyle w:val="Header"/>
              <w:rPr>
                <w:rFonts w:ascii="Arial" w:hAnsi="Arial" w:cs="Arial"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 w:rsidR="004074A1">
              <w:rPr>
                <w:rFonts w:ascii="Arial" w:hAnsi="Arial" w:cs="Arial"/>
                <w:sz w:val="18"/>
                <w:lang w:val="id-ID"/>
              </w:rPr>
              <w:t>Semester</w:t>
            </w:r>
            <w:r w:rsidR="00E577DA">
              <w:rPr>
                <w:rFonts w:ascii="Arial" w:hAnsi="Arial" w:cs="Arial"/>
                <w:sz w:val="18"/>
              </w:rPr>
              <w:t xml:space="preserve"> Genap </w:t>
            </w:r>
            <w:r w:rsidR="00C24272">
              <w:rPr>
                <w:rFonts w:ascii="Arial" w:hAnsi="Arial" w:cs="Arial"/>
                <w:sz w:val="18"/>
              </w:rPr>
              <w:t>2015/2016</w:t>
            </w:r>
          </w:p>
          <w:p w14:paraId="5334192A" w14:textId="77777777" w:rsidR="00535DA7" w:rsidRPr="00BC5D75" w:rsidRDefault="00535DA7" w:rsidP="000E763C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 w:rsidR="000E763C">
              <w:rPr>
                <w:rFonts w:ascii="Arial" w:hAnsi="Arial" w:cs="Arial"/>
                <w:b/>
                <w:i/>
                <w:sz w:val="16"/>
              </w:rPr>
              <w:t xml:space="preserve"> </w:t>
            </w:r>
            <w:r w:rsidR="000E763C" w:rsidRPr="000E763C">
              <w:rPr>
                <w:rFonts w:ascii="Arial" w:hAnsi="Arial" w:cs="Arial"/>
                <w:i/>
                <w:sz w:val="16"/>
              </w:rPr>
              <w:t>Even</w:t>
            </w:r>
            <w:r w:rsidR="000E763C">
              <w:rPr>
                <w:rFonts w:ascii="Arial" w:hAnsi="Arial" w:cs="Arial"/>
                <w:i/>
                <w:sz w:val="16"/>
              </w:rPr>
              <w:t xml:space="preserve"> </w:t>
            </w:r>
            <w:r w:rsidR="00BC5D75" w:rsidRPr="000E763C">
              <w:rPr>
                <w:rFonts w:ascii="Arial" w:hAnsi="Arial" w:cs="Arial"/>
                <w:i/>
                <w:sz w:val="16"/>
                <w:lang w:val="id-ID"/>
              </w:rPr>
              <w:t>Semeste</w:t>
            </w:r>
            <w:r w:rsidR="00BC5D75" w:rsidRPr="000E763C">
              <w:rPr>
                <w:rFonts w:ascii="Arial" w:hAnsi="Arial" w:cs="Arial"/>
                <w:i/>
                <w:sz w:val="16"/>
              </w:rPr>
              <w:t>r</w:t>
            </w:r>
            <w:r w:rsidR="00BC5D75">
              <w:rPr>
                <w:rFonts w:ascii="Arial" w:hAnsi="Arial" w:cs="Arial"/>
                <w:i/>
                <w:sz w:val="16"/>
              </w:rPr>
              <w:t xml:space="preserve"> </w:t>
            </w:r>
            <w:r w:rsidR="00DE2FA6">
              <w:rPr>
                <w:rFonts w:ascii="Arial" w:hAnsi="Arial" w:cs="Arial"/>
                <w:i/>
                <w:sz w:val="16"/>
                <w:lang w:val="id-ID"/>
              </w:rPr>
              <w:t xml:space="preserve">Year </w:t>
            </w:r>
            <w:r w:rsidR="00C24272">
              <w:rPr>
                <w:rFonts w:ascii="Arial" w:hAnsi="Arial" w:cs="Arial"/>
                <w:i/>
                <w:sz w:val="16"/>
              </w:rPr>
              <w:t>2015</w:t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 w:rsidR="00C24272">
              <w:rPr>
                <w:rFonts w:ascii="Arial" w:hAnsi="Arial" w:cs="Arial"/>
                <w:i/>
                <w:sz w:val="16"/>
              </w:rPr>
              <w:t>2016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B646B0" w14:textId="77777777" w:rsidR="00E0375C" w:rsidRPr="0032776F" w:rsidRDefault="00E0375C" w:rsidP="005B66A9">
            <w:pPr>
              <w:pStyle w:val="Header"/>
              <w:jc w:val="right"/>
              <w:rPr>
                <w:rFonts w:ascii="Arial" w:hAnsi="Arial" w:cs="Arial"/>
                <w:b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 w:rsidR="0032776F">
              <w:rPr>
                <w:rFonts w:ascii="Arial" w:hAnsi="Arial" w:cs="Arial"/>
                <w:b/>
                <w:sz w:val="18"/>
              </w:rPr>
              <w:t>00</w:t>
            </w:r>
          </w:p>
          <w:p w14:paraId="3BC28D07" w14:textId="77777777" w:rsidR="00D37E0D" w:rsidRPr="00A552D5" w:rsidRDefault="002E3324" w:rsidP="0032776F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 w:rsidR="0032776F">
              <w:rPr>
                <w:rFonts w:ascii="Arial" w:hAnsi="Arial" w:cs="Arial"/>
                <w:i/>
                <w:sz w:val="16"/>
              </w:rPr>
              <w:t>00</w:t>
            </w:r>
          </w:p>
        </w:tc>
      </w:tr>
    </w:tbl>
    <w:p w14:paraId="3FCF8827" w14:textId="77777777" w:rsidR="005B66A9" w:rsidRPr="001B51D1" w:rsidRDefault="005B66A9" w:rsidP="001B51D1"/>
    <w:p w14:paraId="17A7221A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01D4026F" w14:textId="77777777" w:rsidR="00643F75" w:rsidRDefault="004B47B5" w:rsidP="00643F75">
      <w:pPr>
        <w:rPr>
          <w:rFonts w:ascii="Arial" w:hAnsi="Arial" w:cs="Arial"/>
          <w:i/>
          <w:sz w:val="16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3D6E1EA3" w14:textId="77777777" w:rsidR="00D823D8" w:rsidRDefault="00D823D8" w:rsidP="00643F75">
      <w:pPr>
        <w:rPr>
          <w:rFonts w:ascii="Arial" w:hAnsi="Arial" w:cs="Arial"/>
          <w:i/>
          <w:sz w:val="16"/>
        </w:rPr>
      </w:pPr>
    </w:p>
    <w:p w14:paraId="449A238A" w14:textId="77777777" w:rsidR="00D823D8" w:rsidRDefault="00D823D8" w:rsidP="00643F75">
      <w:pPr>
        <w:rPr>
          <w:rFonts w:ascii="Arial" w:hAnsi="Arial" w:cs="Arial"/>
          <w:i/>
          <w:sz w:val="16"/>
        </w:rPr>
      </w:pPr>
    </w:p>
    <w:p w14:paraId="68524B2F" w14:textId="77777777" w:rsidR="00D823D8" w:rsidRDefault="00D823D8" w:rsidP="00AB596C">
      <w:pPr>
        <w:spacing w:line="360" w:lineRule="auto"/>
        <w:rPr>
          <w:rFonts w:ascii="Arial" w:hAnsi="Arial" w:cs="Arial"/>
          <w:i/>
          <w:sz w:val="16"/>
        </w:rPr>
      </w:pPr>
    </w:p>
    <w:p w14:paraId="381B330D" w14:textId="77777777" w:rsidR="00D823D8" w:rsidRPr="00C27786" w:rsidRDefault="009965B3" w:rsidP="00AB596C">
      <w:pPr>
        <w:spacing w:line="360" w:lineRule="auto"/>
        <w:jc w:val="center"/>
        <w:rPr>
          <w:b/>
        </w:rPr>
      </w:pPr>
      <w:r w:rsidRPr="00C27786">
        <w:rPr>
          <w:b/>
        </w:rPr>
        <w:t>Phone Creator</w:t>
      </w:r>
    </w:p>
    <w:p w14:paraId="06823F8F" w14:textId="77777777" w:rsidR="009965B3" w:rsidRPr="00C27786" w:rsidRDefault="009965B3" w:rsidP="00AB596C">
      <w:pPr>
        <w:spacing w:line="360" w:lineRule="auto"/>
      </w:pPr>
      <w:r w:rsidRPr="00C27786">
        <w:rPr>
          <w:b/>
        </w:rPr>
        <w:tab/>
        <w:t>Phone Creator</w:t>
      </w:r>
      <w:r w:rsidRPr="00C27786">
        <w:t xml:space="preserve"> is a simple application to </w:t>
      </w:r>
      <w:r w:rsidR="009B76C7" w:rsidRPr="00C27786">
        <w:t>register</w:t>
      </w:r>
      <w:r w:rsidR="003F5F2E" w:rsidRPr="00C27786">
        <w:t xml:space="preserve"> hand</w:t>
      </w:r>
      <w:r w:rsidRPr="00C27786">
        <w:t>phone</w:t>
      </w:r>
      <w:r w:rsidR="00A12EEB" w:rsidRPr="00C27786">
        <w:t>’s</w:t>
      </w:r>
      <w:r w:rsidR="001547B2" w:rsidRPr="00C27786">
        <w:t xml:space="preserve"> list</w:t>
      </w:r>
      <w:r w:rsidRPr="00C27786">
        <w:t xml:space="preserve">. You, as a programmer are asked to create program </w:t>
      </w:r>
      <w:r w:rsidRPr="00C27786">
        <w:rPr>
          <w:b/>
        </w:rPr>
        <w:t>using object oriented programming concept such as encapsulation</w:t>
      </w:r>
      <w:r w:rsidRPr="00C27786">
        <w:t xml:space="preserve"> and </w:t>
      </w:r>
      <w:r w:rsidRPr="00C27786">
        <w:rPr>
          <w:b/>
        </w:rPr>
        <w:t xml:space="preserve">inheritance </w:t>
      </w:r>
      <w:r w:rsidRPr="00C27786">
        <w:t>with the descriptions below:</w:t>
      </w:r>
    </w:p>
    <w:p w14:paraId="4DCD0F84" w14:textId="77777777" w:rsidR="009965B3" w:rsidRPr="00C27786" w:rsidRDefault="009965B3" w:rsidP="00AB596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C27786">
        <w:rPr>
          <w:rFonts w:ascii="Times New Roman" w:hAnsi="Times New Roman" w:cs="Times New Roman"/>
          <w:b/>
          <w:sz w:val="24"/>
          <w:szCs w:val="24"/>
        </w:rPr>
        <w:t>4 main menus</w:t>
      </w:r>
      <w:r w:rsidRPr="00C27786">
        <w:rPr>
          <w:rFonts w:ascii="Times New Roman" w:hAnsi="Times New Roman" w:cs="Times New Roman"/>
          <w:sz w:val="24"/>
          <w:szCs w:val="24"/>
        </w:rPr>
        <w:t>:</w:t>
      </w:r>
    </w:p>
    <w:p w14:paraId="4ED90821" w14:textId="77777777" w:rsidR="009965B3" w:rsidRPr="00C27786" w:rsidRDefault="009965B3" w:rsidP="00AB596C">
      <w:pPr>
        <w:pStyle w:val="ListParagraph"/>
        <w:numPr>
          <w:ilvl w:val="0"/>
          <w:numId w:val="15"/>
        </w:numPr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b/>
          <w:sz w:val="24"/>
          <w:szCs w:val="24"/>
        </w:rPr>
        <w:t>Create HandPhone</w:t>
      </w:r>
    </w:p>
    <w:p w14:paraId="7719B745" w14:textId="77777777" w:rsidR="009965B3" w:rsidRPr="00C27786" w:rsidRDefault="009965B3" w:rsidP="00AB596C">
      <w:pPr>
        <w:pStyle w:val="ListParagraph"/>
        <w:numPr>
          <w:ilvl w:val="0"/>
          <w:numId w:val="15"/>
        </w:numPr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b/>
          <w:sz w:val="24"/>
          <w:szCs w:val="24"/>
        </w:rPr>
        <w:t>Delete HandPhone</w:t>
      </w:r>
    </w:p>
    <w:p w14:paraId="3098D7BD" w14:textId="77777777" w:rsidR="009965B3" w:rsidRPr="00C27786" w:rsidRDefault="009965B3" w:rsidP="00AB596C">
      <w:pPr>
        <w:pStyle w:val="ListParagraph"/>
        <w:numPr>
          <w:ilvl w:val="0"/>
          <w:numId w:val="15"/>
        </w:numPr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b/>
          <w:sz w:val="24"/>
          <w:szCs w:val="24"/>
        </w:rPr>
        <w:t>View HandPhone</w:t>
      </w:r>
    </w:p>
    <w:p w14:paraId="7299494B" w14:textId="77777777" w:rsidR="009965B3" w:rsidRPr="00C27786" w:rsidRDefault="009965B3" w:rsidP="00AB596C">
      <w:pPr>
        <w:pStyle w:val="ListParagraph"/>
        <w:numPr>
          <w:ilvl w:val="0"/>
          <w:numId w:val="15"/>
        </w:numPr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b/>
          <w:sz w:val="24"/>
          <w:szCs w:val="24"/>
        </w:rPr>
        <w:t>Exit</w:t>
      </w:r>
    </w:p>
    <w:p w14:paraId="7D9DC811" w14:textId="77777777" w:rsidR="00E64F44" w:rsidRPr="00C27786" w:rsidRDefault="006653D9" w:rsidP="00B92865">
      <w:pPr>
        <w:spacing w:line="360" w:lineRule="auto"/>
        <w:ind w:left="851"/>
      </w:pPr>
      <w:r>
        <w:rPr>
          <w:noProof/>
          <w:lang w:eastAsia="en-US"/>
        </w:rPr>
        <w:drawing>
          <wp:inline distT="0" distB="0" distL="0" distR="0" wp14:anchorId="09EA92C3" wp14:editId="070CF040">
            <wp:extent cx="5760000" cy="949598"/>
            <wp:effectExtent l="19050" t="1905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20" t="36084" r="4001" b="33085"/>
                    <a:stretch/>
                  </pic:blipFill>
                  <pic:spPr bwMode="auto">
                    <a:xfrm>
                      <a:off x="0" y="0"/>
                      <a:ext cx="5760000" cy="9495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11DE7" w14:textId="77777777" w:rsidR="00251E3E" w:rsidRPr="00C27786" w:rsidRDefault="00251E3E" w:rsidP="00B92865">
      <w:pPr>
        <w:spacing w:line="360" w:lineRule="auto"/>
        <w:ind w:left="851"/>
      </w:pPr>
    </w:p>
    <w:p w14:paraId="10B4E5C9" w14:textId="77777777" w:rsidR="00E64F44" w:rsidRPr="00C27786" w:rsidRDefault="0076083F" w:rsidP="00B92865">
      <w:pPr>
        <w:pStyle w:val="ListParagraph"/>
        <w:numPr>
          <w:ilvl w:val="0"/>
          <w:numId w:val="14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sz w:val="24"/>
          <w:szCs w:val="24"/>
        </w:rPr>
        <w:t xml:space="preserve">If the user choose </w:t>
      </w:r>
      <w:r w:rsidRPr="00C27786">
        <w:rPr>
          <w:rFonts w:ascii="Times New Roman" w:hAnsi="Times New Roman" w:cs="Times New Roman"/>
          <w:b/>
          <w:sz w:val="24"/>
          <w:szCs w:val="24"/>
        </w:rPr>
        <w:t xml:space="preserve">Menu 1 </w:t>
      </w:r>
      <w:r w:rsidRPr="00C27786">
        <w:rPr>
          <w:rFonts w:ascii="Times New Roman" w:hAnsi="Times New Roman" w:cs="Times New Roman"/>
          <w:sz w:val="24"/>
          <w:szCs w:val="24"/>
        </w:rPr>
        <w:t>(</w:t>
      </w:r>
      <w:r w:rsidR="00E10E7D" w:rsidRPr="00C27786">
        <w:rPr>
          <w:rFonts w:ascii="Times New Roman" w:hAnsi="Times New Roman" w:cs="Times New Roman"/>
          <w:sz w:val="24"/>
          <w:szCs w:val="24"/>
        </w:rPr>
        <w:t>‘</w:t>
      </w:r>
      <w:r w:rsidRPr="00C27786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r w:rsidR="003F0FF3">
        <w:rPr>
          <w:rFonts w:ascii="Times New Roman" w:hAnsi="Times New Roman" w:cs="Times New Roman"/>
          <w:b/>
          <w:sz w:val="24"/>
          <w:szCs w:val="24"/>
        </w:rPr>
        <w:t>Phone</w:t>
      </w:r>
      <w:r w:rsidRPr="00C27786">
        <w:rPr>
          <w:rFonts w:ascii="Times New Roman" w:hAnsi="Times New Roman" w:cs="Times New Roman"/>
          <w:sz w:val="24"/>
          <w:szCs w:val="24"/>
        </w:rPr>
        <w:t xml:space="preserve">), then show </w:t>
      </w:r>
      <w:r w:rsidRPr="00C27786">
        <w:rPr>
          <w:rFonts w:ascii="Times New Roman" w:hAnsi="Times New Roman" w:cs="Times New Roman"/>
          <w:b/>
          <w:sz w:val="24"/>
          <w:szCs w:val="24"/>
        </w:rPr>
        <w:t>Submenu</w:t>
      </w:r>
      <w:r w:rsidRPr="00C27786">
        <w:rPr>
          <w:rFonts w:ascii="Times New Roman" w:hAnsi="Times New Roman" w:cs="Times New Roman"/>
          <w:sz w:val="24"/>
          <w:szCs w:val="24"/>
        </w:rPr>
        <w:t>:</w:t>
      </w:r>
      <w:r w:rsidR="005D6FFA" w:rsidRPr="00C277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697D93" wp14:editId="68033E53">
            <wp:extent cx="5760000" cy="427094"/>
            <wp:effectExtent l="19050" t="1905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1603" t="86084" r="19832" b="2159"/>
                    <a:stretch/>
                  </pic:blipFill>
                  <pic:spPr bwMode="auto">
                    <a:xfrm>
                      <a:off x="0" y="0"/>
                      <a:ext cx="5760000" cy="42709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012B6" w14:textId="77777777" w:rsidR="00E64F44" w:rsidRPr="00C27786" w:rsidRDefault="00E64F44" w:rsidP="00AB596C">
      <w:pPr>
        <w:pStyle w:val="ListParagraph"/>
        <w:numPr>
          <w:ilvl w:val="0"/>
          <w:numId w:val="16"/>
        </w:numPr>
        <w:spacing w:line="360" w:lineRule="auto"/>
        <w:ind w:left="1170" w:hanging="450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sz w:val="24"/>
          <w:szCs w:val="24"/>
        </w:rPr>
        <w:t xml:space="preserve">If the user choose </w:t>
      </w:r>
      <w:r w:rsidRPr="00C27786">
        <w:rPr>
          <w:rFonts w:ascii="Times New Roman" w:hAnsi="Times New Roman" w:cs="Times New Roman"/>
          <w:b/>
          <w:sz w:val="24"/>
          <w:szCs w:val="24"/>
        </w:rPr>
        <w:t xml:space="preserve">Submenu 1 </w:t>
      </w:r>
      <w:r w:rsidRPr="00C27786">
        <w:rPr>
          <w:rFonts w:ascii="Times New Roman" w:hAnsi="Times New Roman" w:cs="Times New Roman"/>
          <w:sz w:val="24"/>
          <w:szCs w:val="24"/>
        </w:rPr>
        <w:t>(</w:t>
      </w:r>
      <w:r w:rsidR="00707024" w:rsidRPr="00C27786">
        <w:rPr>
          <w:rFonts w:ascii="Times New Roman" w:hAnsi="Times New Roman" w:cs="Times New Roman"/>
          <w:sz w:val="24"/>
          <w:szCs w:val="24"/>
        </w:rPr>
        <w:t>‘</w:t>
      </w:r>
      <w:r w:rsidRPr="00C27786">
        <w:rPr>
          <w:rFonts w:ascii="Times New Roman" w:hAnsi="Times New Roman" w:cs="Times New Roman"/>
          <w:b/>
          <w:sz w:val="24"/>
          <w:szCs w:val="24"/>
        </w:rPr>
        <w:t>SmartPhone</w:t>
      </w:r>
      <w:r w:rsidR="00707024" w:rsidRPr="00C27786">
        <w:rPr>
          <w:rFonts w:ascii="Times New Roman" w:hAnsi="Times New Roman" w:cs="Times New Roman"/>
          <w:sz w:val="24"/>
          <w:szCs w:val="24"/>
        </w:rPr>
        <w:t>’</w:t>
      </w:r>
      <w:r w:rsidRPr="00C27786">
        <w:rPr>
          <w:rFonts w:ascii="Times New Roman" w:hAnsi="Times New Roman" w:cs="Times New Roman"/>
          <w:sz w:val="24"/>
          <w:szCs w:val="24"/>
        </w:rPr>
        <w:t>)</w:t>
      </w:r>
      <w:r w:rsidR="00784F38" w:rsidRPr="00C27786">
        <w:rPr>
          <w:rFonts w:ascii="Times New Roman" w:hAnsi="Times New Roman" w:cs="Times New Roman"/>
          <w:sz w:val="24"/>
          <w:szCs w:val="24"/>
        </w:rPr>
        <w:t>, then</w:t>
      </w:r>
      <w:r w:rsidRPr="00C27786">
        <w:rPr>
          <w:rFonts w:ascii="Times New Roman" w:hAnsi="Times New Roman" w:cs="Times New Roman"/>
          <w:sz w:val="24"/>
          <w:szCs w:val="24"/>
        </w:rPr>
        <w:t>:</w:t>
      </w:r>
    </w:p>
    <w:p w14:paraId="5D3A768E" w14:textId="77777777" w:rsidR="00405090" w:rsidRPr="00C27786" w:rsidRDefault="00405090" w:rsidP="00AB596C">
      <w:pPr>
        <w:pStyle w:val="ListParagraph"/>
        <w:numPr>
          <w:ilvl w:val="0"/>
          <w:numId w:val="17"/>
        </w:numPr>
        <w:spacing w:line="360" w:lineRule="auto"/>
        <w:ind w:left="1620" w:hanging="450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sz w:val="24"/>
          <w:szCs w:val="24"/>
        </w:rPr>
        <w:t xml:space="preserve">Ask user to input </w:t>
      </w:r>
      <w:r w:rsidRPr="00C27786">
        <w:rPr>
          <w:rFonts w:ascii="Times New Roman" w:hAnsi="Times New Roman" w:cs="Times New Roman"/>
          <w:b/>
          <w:sz w:val="24"/>
          <w:szCs w:val="24"/>
        </w:rPr>
        <w:t>SmartPhone Name</w:t>
      </w:r>
      <w:r w:rsidRPr="00C27786">
        <w:rPr>
          <w:rFonts w:ascii="Times New Roman" w:hAnsi="Times New Roman" w:cs="Times New Roman"/>
          <w:sz w:val="24"/>
          <w:szCs w:val="24"/>
        </w:rPr>
        <w:t xml:space="preserve">. </w:t>
      </w:r>
      <w:r w:rsidR="00C577F3" w:rsidRPr="00C27786">
        <w:rPr>
          <w:rFonts w:ascii="Times New Roman" w:hAnsi="Times New Roman" w:cs="Times New Roman"/>
          <w:sz w:val="24"/>
          <w:szCs w:val="24"/>
        </w:rPr>
        <w:t>V</w:t>
      </w:r>
      <w:r w:rsidRPr="00C27786">
        <w:rPr>
          <w:rFonts w:ascii="Times New Roman" w:hAnsi="Times New Roman" w:cs="Times New Roman"/>
          <w:sz w:val="24"/>
          <w:szCs w:val="24"/>
        </w:rPr>
        <w:t xml:space="preserve">alidate the </w:t>
      </w:r>
      <w:r w:rsidR="00AA031C" w:rsidRPr="00C27786">
        <w:rPr>
          <w:rFonts w:ascii="Times New Roman" w:hAnsi="Times New Roman" w:cs="Times New Roman"/>
          <w:b/>
          <w:sz w:val="24"/>
          <w:szCs w:val="24"/>
        </w:rPr>
        <w:t>l</w:t>
      </w:r>
      <w:r w:rsidR="006E5CB1" w:rsidRPr="00C27786">
        <w:rPr>
          <w:rFonts w:ascii="Times New Roman" w:hAnsi="Times New Roman" w:cs="Times New Roman"/>
          <w:b/>
          <w:sz w:val="24"/>
          <w:szCs w:val="24"/>
        </w:rPr>
        <w:t>ength</w:t>
      </w:r>
      <w:r w:rsidR="00D13D02" w:rsidRPr="00C27786">
        <w:rPr>
          <w:rFonts w:ascii="Times New Roman" w:hAnsi="Times New Roman" w:cs="Times New Roman"/>
          <w:b/>
          <w:sz w:val="24"/>
          <w:szCs w:val="24"/>
        </w:rPr>
        <w:t xml:space="preserve"> of Smartphone Name</w:t>
      </w:r>
      <w:r w:rsidR="009F40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7786">
        <w:rPr>
          <w:rFonts w:ascii="Times New Roman" w:hAnsi="Times New Roman" w:cs="Times New Roman"/>
          <w:sz w:val="24"/>
          <w:szCs w:val="24"/>
        </w:rPr>
        <w:t xml:space="preserve">must be </w:t>
      </w:r>
      <w:r w:rsidRPr="00C27786">
        <w:rPr>
          <w:rFonts w:ascii="Times New Roman" w:hAnsi="Times New Roman" w:cs="Times New Roman"/>
          <w:b/>
          <w:sz w:val="24"/>
          <w:szCs w:val="24"/>
        </w:rPr>
        <w:t>between</w:t>
      </w:r>
      <w:r w:rsidR="009F40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7786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Pr="00C27786">
        <w:rPr>
          <w:rFonts w:ascii="Times New Roman" w:hAnsi="Times New Roman" w:cs="Times New Roman"/>
          <w:sz w:val="24"/>
          <w:szCs w:val="24"/>
        </w:rPr>
        <w:t>and</w:t>
      </w:r>
      <w:r w:rsidRPr="00C27786">
        <w:rPr>
          <w:rFonts w:ascii="Times New Roman" w:hAnsi="Times New Roman" w:cs="Times New Roman"/>
          <w:b/>
          <w:sz w:val="24"/>
          <w:szCs w:val="24"/>
        </w:rPr>
        <w:t xml:space="preserve"> 20 characters</w:t>
      </w:r>
      <w:r w:rsidR="00496E42" w:rsidRPr="00C27786">
        <w:rPr>
          <w:rFonts w:ascii="Times New Roman" w:hAnsi="Times New Roman" w:cs="Times New Roman"/>
          <w:sz w:val="24"/>
          <w:szCs w:val="24"/>
        </w:rPr>
        <w:t>.</w:t>
      </w:r>
    </w:p>
    <w:p w14:paraId="26E30665" w14:textId="77777777" w:rsidR="00E64F44" w:rsidRPr="00C27786" w:rsidRDefault="00405090" w:rsidP="00AB596C">
      <w:pPr>
        <w:pStyle w:val="ListParagraph"/>
        <w:numPr>
          <w:ilvl w:val="0"/>
          <w:numId w:val="17"/>
        </w:numPr>
        <w:spacing w:line="360" w:lineRule="auto"/>
        <w:ind w:left="1620" w:hanging="450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sz w:val="24"/>
          <w:szCs w:val="24"/>
        </w:rPr>
        <w:t xml:space="preserve">Ask user to input </w:t>
      </w:r>
      <w:r w:rsidRPr="00C27786">
        <w:rPr>
          <w:rFonts w:ascii="Times New Roman" w:hAnsi="Times New Roman" w:cs="Times New Roman"/>
          <w:b/>
          <w:sz w:val="24"/>
          <w:szCs w:val="24"/>
        </w:rPr>
        <w:t>SmartPhone Operating System</w:t>
      </w:r>
      <w:r w:rsidR="00047B1D" w:rsidRPr="00C27786">
        <w:rPr>
          <w:rFonts w:ascii="Times New Roman" w:hAnsi="Times New Roman" w:cs="Times New Roman"/>
          <w:sz w:val="24"/>
          <w:szCs w:val="24"/>
        </w:rPr>
        <w:t xml:space="preserve">. Validate the input must be </w:t>
      </w:r>
      <w:r w:rsidRPr="00C27786">
        <w:rPr>
          <w:rFonts w:ascii="Times New Roman" w:hAnsi="Times New Roman" w:cs="Times New Roman"/>
          <w:sz w:val="24"/>
          <w:szCs w:val="24"/>
        </w:rPr>
        <w:t>“</w:t>
      </w:r>
      <w:r w:rsidRPr="00C27786">
        <w:rPr>
          <w:rFonts w:ascii="Times New Roman" w:hAnsi="Times New Roman" w:cs="Times New Roman"/>
          <w:b/>
          <w:sz w:val="24"/>
          <w:szCs w:val="24"/>
        </w:rPr>
        <w:t>IOS</w:t>
      </w:r>
      <w:r w:rsidR="00D96F9F" w:rsidRPr="00C27786">
        <w:rPr>
          <w:rFonts w:ascii="Times New Roman" w:hAnsi="Times New Roman" w:cs="Times New Roman"/>
          <w:sz w:val="24"/>
          <w:szCs w:val="24"/>
        </w:rPr>
        <w:t xml:space="preserve">”, </w:t>
      </w:r>
      <w:r w:rsidRPr="00C27786">
        <w:rPr>
          <w:rFonts w:ascii="Times New Roman" w:hAnsi="Times New Roman" w:cs="Times New Roman"/>
          <w:sz w:val="24"/>
          <w:szCs w:val="24"/>
        </w:rPr>
        <w:t>“</w:t>
      </w:r>
      <w:r w:rsidRPr="00C27786">
        <w:rPr>
          <w:rFonts w:ascii="Times New Roman" w:hAnsi="Times New Roman" w:cs="Times New Roman"/>
          <w:b/>
          <w:sz w:val="24"/>
          <w:szCs w:val="24"/>
        </w:rPr>
        <w:t>Android</w:t>
      </w:r>
      <w:r w:rsidRPr="00C27786">
        <w:rPr>
          <w:rFonts w:ascii="Times New Roman" w:hAnsi="Times New Roman" w:cs="Times New Roman"/>
          <w:sz w:val="24"/>
          <w:szCs w:val="24"/>
        </w:rPr>
        <w:t>” or</w:t>
      </w:r>
      <w:r w:rsidR="00335273">
        <w:rPr>
          <w:rFonts w:ascii="Times New Roman" w:hAnsi="Times New Roman" w:cs="Times New Roman"/>
          <w:sz w:val="24"/>
          <w:szCs w:val="24"/>
        </w:rPr>
        <w:t xml:space="preserve"> </w:t>
      </w:r>
      <w:r w:rsidRPr="00C27786">
        <w:rPr>
          <w:rFonts w:ascii="Times New Roman" w:hAnsi="Times New Roman" w:cs="Times New Roman"/>
          <w:sz w:val="24"/>
          <w:szCs w:val="24"/>
        </w:rPr>
        <w:t>“</w:t>
      </w:r>
      <w:r w:rsidRPr="00C27786">
        <w:rPr>
          <w:rFonts w:ascii="Times New Roman" w:hAnsi="Times New Roman" w:cs="Times New Roman"/>
          <w:b/>
          <w:sz w:val="24"/>
          <w:szCs w:val="24"/>
        </w:rPr>
        <w:t>WindowsPhone</w:t>
      </w:r>
      <w:r w:rsidRPr="00C27786">
        <w:rPr>
          <w:rFonts w:ascii="Times New Roman" w:hAnsi="Times New Roman" w:cs="Times New Roman"/>
          <w:sz w:val="24"/>
          <w:szCs w:val="24"/>
        </w:rPr>
        <w:t>” (</w:t>
      </w:r>
      <w:r w:rsidR="0026606C" w:rsidRPr="00C27786">
        <w:rPr>
          <w:rFonts w:ascii="Times New Roman" w:hAnsi="Times New Roman" w:cs="Times New Roman"/>
          <w:b/>
          <w:sz w:val="24"/>
          <w:szCs w:val="24"/>
        </w:rPr>
        <w:t>C</w:t>
      </w:r>
      <w:r w:rsidRPr="00C27786">
        <w:rPr>
          <w:rFonts w:ascii="Times New Roman" w:hAnsi="Times New Roman" w:cs="Times New Roman"/>
          <w:b/>
          <w:sz w:val="24"/>
          <w:szCs w:val="24"/>
        </w:rPr>
        <w:t>ase sensitive</w:t>
      </w:r>
      <w:r w:rsidRPr="00C27786">
        <w:rPr>
          <w:rFonts w:ascii="Times New Roman" w:hAnsi="Times New Roman" w:cs="Times New Roman"/>
          <w:sz w:val="24"/>
          <w:szCs w:val="24"/>
        </w:rPr>
        <w:t>)</w:t>
      </w:r>
      <w:r w:rsidR="0026606C" w:rsidRPr="00C27786">
        <w:rPr>
          <w:rFonts w:ascii="Times New Roman" w:hAnsi="Times New Roman" w:cs="Times New Roman"/>
          <w:sz w:val="24"/>
          <w:szCs w:val="24"/>
        </w:rPr>
        <w:t>.</w:t>
      </w:r>
    </w:p>
    <w:p w14:paraId="6E791E3D" w14:textId="77777777" w:rsidR="00056F21" w:rsidRPr="00C27786" w:rsidRDefault="00056F21" w:rsidP="00AB596C">
      <w:pPr>
        <w:pStyle w:val="ListParagraph"/>
        <w:numPr>
          <w:ilvl w:val="0"/>
          <w:numId w:val="17"/>
        </w:numPr>
        <w:spacing w:line="360" w:lineRule="auto"/>
        <w:ind w:left="1620" w:hanging="450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sz w:val="24"/>
          <w:szCs w:val="24"/>
        </w:rPr>
        <w:lastRenderedPageBreak/>
        <w:t xml:space="preserve">Ask user to input </w:t>
      </w:r>
      <w:r w:rsidRPr="00C27786">
        <w:rPr>
          <w:rFonts w:ascii="Times New Roman" w:hAnsi="Times New Roman" w:cs="Times New Roman"/>
          <w:b/>
          <w:sz w:val="24"/>
          <w:szCs w:val="24"/>
        </w:rPr>
        <w:t>SmartPhone Memory</w:t>
      </w:r>
      <w:r w:rsidRPr="00C27786">
        <w:rPr>
          <w:rFonts w:ascii="Times New Roman" w:hAnsi="Times New Roman" w:cs="Times New Roman"/>
          <w:sz w:val="24"/>
          <w:szCs w:val="24"/>
        </w:rPr>
        <w:t>. Validate</w:t>
      </w:r>
      <w:r w:rsidR="00CA5D25" w:rsidRPr="00C27786">
        <w:rPr>
          <w:rFonts w:ascii="Times New Roman" w:hAnsi="Times New Roman" w:cs="Times New Roman"/>
          <w:sz w:val="24"/>
          <w:szCs w:val="24"/>
        </w:rPr>
        <w:t xml:space="preserve"> the</w:t>
      </w:r>
      <w:r w:rsidRPr="00C27786">
        <w:rPr>
          <w:rFonts w:ascii="Times New Roman" w:hAnsi="Times New Roman" w:cs="Times New Roman"/>
          <w:sz w:val="24"/>
          <w:szCs w:val="24"/>
        </w:rPr>
        <w:t xml:space="preserve"> input must be</w:t>
      </w:r>
      <w:r w:rsidR="00A630ED">
        <w:rPr>
          <w:rFonts w:ascii="Times New Roman" w:hAnsi="Times New Roman" w:cs="Times New Roman"/>
          <w:sz w:val="24"/>
          <w:szCs w:val="24"/>
        </w:rPr>
        <w:t xml:space="preserve"> </w:t>
      </w:r>
      <w:r w:rsidRPr="00C27786">
        <w:rPr>
          <w:rFonts w:ascii="Times New Roman" w:hAnsi="Times New Roman" w:cs="Times New Roman"/>
          <w:sz w:val="24"/>
          <w:szCs w:val="24"/>
        </w:rPr>
        <w:t>“</w:t>
      </w:r>
      <w:r w:rsidRPr="00C27786">
        <w:rPr>
          <w:rFonts w:ascii="Times New Roman" w:hAnsi="Times New Roman" w:cs="Times New Roman"/>
          <w:b/>
          <w:sz w:val="24"/>
          <w:szCs w:val="24"/>
        </w:rPr>
        <w:t>8</w:t>
      </w:r>
      <w:r w:rsidR="00FF41CE" w:rsidRPr="00C27786">
        <w:rPr>
          <w:rFonts w:ascii="Times New Roman" w:hAnsi="Times New Roman" w:cs="Times New Roman"/>
          <w:sz w:val="24"/>
          <w:szCs w:val="24"/>
        </w:rPr>
        <w:t>”,</w:t>
      </w:r>
      <w:r w:rsidR="003B0792">
        <w:rPr>
          <w:rFonts w:ascii="Times New Roman" w:hAnsi="Times New Roman" w:cs="Times New Roman"/>
          <w:sz w:val="24"/>
          <w:szCs w:val="24"/>
        </w:rPr>
        <w:t xml:space="preserve"> </w:t>
      </w:r>
      <w:r w:rsidRPr="00C27786">
        <w:rPr>
          <w:rFonts w:ascii="Times New Roman" w:hAnsi="Times New Roman" w:cs="Times New Roman"/>
          <w:sz w:val="24"/>
          <w:szCs w:val="24"/>
        </w:rPr>
        <w:t>“</w:t>
      </w:r>
      <w:r w:rsidRPr="00C27786">
        <w:rPr>
          <w:rFonts w:ascii="Times New Roman" w:hAnsi="Times New Roman" w:cs="Times New Roman"/>
          <w:b/>
          <w:sz w:val="24"/>
          <w:szCs w:val="24"/>
        </w:rPr>
        <w:t>16</w:t>
      </w:r>
      <w:r w:rsidR="00FF41CE" w:rsidRPr="00C27786">
        <w:rPr>
          <w:rFonts w:ascii="Times New Roman" w:hAnsi="Times New Roman" w:cs="Times New Roman"/>
          <w:sz w:val="24"/>
          <w:szCs w:val="24"/>
        </w:rPr>
        <w:t>”,</w:t>
      </w:r>
      <w:r w:rsidR="003B0792">
        <w:rPr>
          <w:rFonts w:ascii="Times New Roman" w:hAnsi="Times New Roman" w:cs="Times New Roman"/>
          <w:sz w:val="24"/>
          <w:szCs w:val="24"/>
        </w:rPr>
        <w:t xml:space="preserve"> </w:t>
      </w:r>
      <w:r w:rsidRPr="00C27786">
        <w:rPr>
          <w:rFonts w:ascii="Times New Roman" w:hAnsi="Times New Roman" w:cs="Times New Roman"/>
          <w:sz w:val="24"/>
          <w:szCs w:val="24"/>
        </w:rPr>
        <w:t>“</w:t>
      </w:r>
      <w:r w:rsidRPr="00C27786">
        <w:rPr>
          <w:rFonts w:ascii="Times New Roman" w:hAnsi="Times New Roman" w:cs="Times New Roman"/>
          <w:b/>
          <w:sz w:val="24"/>
          <w:szCs w:val="24"/>
        </w:rPr>
        <w:t>32</w:t>
      </w:r>
      <w:r w:rsidRPr="00C27786">
        <w:rPr>
          <w:rFonts w:ascii="Times New Roman" w:hAnsi="Times New Roman" w:cs="Times New Roman"/>
          <w:sz w:val="24"/>
          <w:szCs w:val="24"/>
        </w:rPr>
        <w:t>” or</w:t>
      </w:r>
      <w:r w:rsidR="009B611C">
        <w:rPr>
          <w:rFonts w:ascii="Times New Roman" w:hAnsi="Times New Roman" w:cs="Times New Roman"/>
          <w:sz w:val="24"/>
          <w:szCs w:val="24"/>
        </w:rPr>
        <w:t xml:space="preserve"> </w:t>
      </w:r>
      <w:r w:rsidRPr="00C27786">
        <w:rPr>
          <w:rFonts w:ascii="Times New Roman" w:hAnsi="Times New Roman" w:cs="Times New Roman"/>
          <w:sz w:val="24"/>
          <w:szCs w:val="24"/>
        </w:rPr>
        <w:t>“</w:t>
      </w:r>
      <w:r w:rsidRPr="00C27786">
        <w:rPr>
          <w:rFonts w:ascii="Times New Roman" w:hAnsi="Times New Roman" w:cs="Times New Roman"/>
          <w:b/>
          <w:sz w:val="24"/>
          <w:szCs w:val="24"/>
        </w:rPr>
        <w:t>64</w:t>
      </w:r>
      <w:r w:rsidRPr="00C27786">
        <w:rPr>
          <w:rFonts w:ascii="Times New Roman" w:hAnsi="Times New Roman" w:cs="Times New Roman"/>
          <w:sz w:val="24"/>
          <w:szCs w:val="24"/>
        </w:rPr>
        <w:t>”</w:t>
      </w:r>
      <w:r w:rsidR="00023890" w:rsidRPr="00C27786">
        <w:rPr>
          <w:rFonts w:ascii="Times New Roman" w:hAnsi="Times New Roman" w:cs="Times New Roman"/>
          <w:sz w:val="24"/>
          <w:szCs w:val="24"/>
        </w:rPr>
        <w:t>.</w:t>
      </w:r>
    </w:p>
    <w:p w14:paraId="378A0A4A" w14:textId="77777777" w:rsidR="001D40CE" w:rsidRPr="00C27786" w:rsidRDefault="001D40CE" w:rsidP="0076083F">
      <w:pPr>
        <w:pStyle w:val="ListParagraph"/>
        <w:numPr>
          <w:ilvl w:val="0"/>
          <w:numId w:val="17"/>
        </w:numPr>
        <w:spacing w:line="360" w:lineRule="auto"/>
        <w:ind w:left="1620" w:hanging="450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sz w:val="24"/>
          <w:szCs w:val="24"/>
        </w:rPr>
        <w:t xml:space="preserve">Ask user to input </w:t>
      </w:r>
      <w:r w:rsidR="00EB47B1" w:rsidRPr="00C27786">
        <w:rPr>
          <w:rFonts w:ascii="Times New Roman" w:hAnsi="Times New Roman" w:cs="Times New Roman"/>
          <w:sz w:val="24"/>
          <w:szCs w:val="24"/>
        </w:rPr>
        <w:t xml:space="preserve">if the </w:t>
      </w:r>
      <w:r w:rsidR="00EB47B1" w:rsidRPr="00C27786">
        <w:rPr>
          <w:rFonts w:ascii="Times New Roman" w:hAnsi="Times New Roman" w:cs="Times New Roman"/>
          <w:b/>
          <w:sz w:val="24"/>
          <w:szCs w:val="24"/>
        </w:rPr>
        <w:t>Smar</w:t>
      </w:r>
      <w:r w:rsidR="00A265EF" w:rsidRPr="00C27786">
        <w:rPr>
          <w:rFonts w:ascii="Times New Roman" w:hAnsi="Times New Roman" w:cs="Times New Roman"/>
          <w:b/>
          <w:sz w:val="24"/>
          <w:szCs w:val="24"/>
        </w:rPr>
        <w:t>t</w:t>
      </w:r>
      <w:r w:rsidR="00EB47B1" w:rsidRPr="00C27786">
        <w:rPr>
          <w:rFonts w:ascii="Times New Roman" w:hAnsi="Times New Roman" w:cs="Times New Roman"/>
          <w:b/>
          <w:sz w:val="24"/>
          <w:szCs w:val="24"/>
        </w:rPr>
        <w:t>Phone</w:t>
      </w:r>
      <w:r w:rsidR="00EB47B1" w:rsidRPr="00C27786">
        <w:rPr>
          <w:rFonts w:ascii="Times New Roman" w:hAnsi="Times New Roman" w:cs="Times New Roman"/>
          <w:sz w:val="24"/>
          <w:szCs w:val="24"/>
        </w:rPr>
        <w:t xml:space="preserve"> supports </w:t>
      </w:r>
      <w:r w:rsidR="00EB47B1" w:rsidRPr="00C27786">
        <w:rPr>
          <w:rFonts w:ascii="Times New Roman" w:hAnsi="Times New Roman" w:cs="Times New Roman"/>
          <w:b/>
          <w:sz w:val="24"/>
          <w:szCs w:val="24"/>
        </w:rPr>
        <w:t>TouchScreen</w:t>
      </w:r>
      <w:r w:rsidR="00EB47B1" w:rsidRPr="00C27786">
        <w:rPr>
          <w:rFonts w:ascii="Times New Roman" w:hAnsi="Times New Roman" w:cs="Times New Roman"/>
          <w:sz w:val="24"/>
          <w:szCs w:val="24"/>
        </w:rPr>
        <w:t xml:space="preserve"> technology</w:t>
      </w:r>
      <w:r w:rsidR="00176AE2" w:rsidRPr="00C27786">
        <w:rPr>
          <w:rFonts w:ascii="Times New Roman" w:hAnsi="Times New Roman" w:cs="Times New Roman"/>
          <w:sz w:val="24"/>
          <w:szCs w:val="24"/>
        </w:rPr>
        <w:t xml:space="preserve">. </w:t>
      </w:r>
      <w:r w:rsidRPr="00C27786">
        <w:rPr>
          <w:rFonts w:ascii="Times New Roman" w:hAnsi="Times New Roman" w:cs="Times New Roman"/>
          <w:sz w:val="24"/>
          <w:szCs w:val="24"/>
        </w:rPr>
        <w:t>Validate the input must be “</w:t>
      </w:r>
      <w:r w:rsidRPr="00C27786">
        <w:rPr>
          <w:rFonts w:ascii="Times New Roman" w:hAnsi="Times New Roman" w:cs="Times New Roman"/>
          <w:b/>
          <w:sz w:val="24"/>
          <w:szCs w:val="24"/>
        </w:rPr>
        <w:t>Y</w:t>
      </w:r>
      <w:r w:rsidRPr="00C27786">
        <w:rPr>
          <w:rFonts w:ascii="Times New Roman" w:hAnsi="Times New Roman" w:cs="Times New Roman"/>
          <w:sz w:val="24"/>
          <w:szCs w:val="24"/>
        </w:rPr>
        <w:t>” or “</w:t>
      </w:r>
      <w:r w:rsidRPr="00C27786">
        <w:rPr>
          <w:rFonts w:ascii="Times New Roman" w:hAnsi="Times New Roman" w:cs="Times New Roman"/>
          <w:b/>
          <w:sz w:val="24"/>
          <w:szCs w:val="24"/>
        </w:rPr>
        <w:t>N</w:t>
      </w:r>
      <w:r w:rsidRPr="00C27786">
        <w:rPr>
          <w:rFonts w:ascii="Times New Roman" w:hAnsi="Times New Roman" w:cs="Times New Roman"/>
          <w:sz w:val="24"/>
          <w:szCs w:val="24"/>
        </w:rPr>
        <w:t>”</w:t>
      </w:r>
      <w:r w:rsidR="00771ECB" w:rsidRPr="00C27786">
        <w:rPr>
          <w:rFonts w:ascii="Times New Roman" w:hAnsi="Times New Roman" w:cs="Times New Roman"/>
          <w:sz w:val="24"/>
          <w:szCs w:val="24"/>
        </w:rPr>
        <w:t>(</w:t>
      </w:r>
      <w:r w:rsidR="00771ECB" w:rsidRPr="00C27786">
        <w:rPr>
          <w:rFonts w:ascii="Times New Roman" w:hAnsi="Times New Roman" w:cs="Times New Roman"/>
          <w:b/>
          <w:sz w:val="24"/>
          <w:szCs w:val="24"/>
        </w:rPr>
        <w:t>Case</w:t>
      </w:r>
      <w:r w:rsidR="009B61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1ECB" w:rsidRPr="00C27786">
        <w:rPr>
          <w:rFonts w:ascii="Times New Roman" w:hAnsi="Times New Roman" w:cs="Times New Roman"/>
          <w:b/>
          <w:sz w:val="24"/>
          <w:szCs w:val="24"/>
        </w:rPr>
        <w:t>Sensitive</w:t>
      </w:r>
      <w:r w:rsidR="00771ECB" w:rsidRPr="00C27786">
        <w:rPr>
          <w:rFonts w:ascii="Times New Roman" w:hAnsi="Times New Roman" w:cs="Times New Roman"/>
          <w:sz w:val="24"/>
          <w:szCs w:val="24"/>
        </w:rPr>
        <w:t>)</w:t>
      </w:r>
      <w:r w:rsidRPr="00C27786">
        <w:rPr>
          <w:rFonts w:ascii="Times New Roman" w:hAnsi="Times New Roman" w:cs="Times New Roman"/>
          <w:sz w:val="24"/>
          <w:szCs w:val="24"/>
        </w:rPr>
        <w:t>.</w:t>
      </w:r>
    </w:p>
    <w:p w14:paraId="45B983BC" w14:textId="77777777" w:rsidR="00784F38" w:rsidRPr="00C27786" w:rsidRDefault="006C6BFE" w:rsidP="00AB596C">
      <w:pPr>
        <w:pStyle w:val="ListParagraph"/>
        <w:numPr>
          <w:ilvl w:val="0"/>
          <w:numId w:val="17"/>
        </w:numPr>
        <w:spacing w:line="360" w:lineRule="auto"/>
        <w:ind w:left="1620" w:hanging="450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sz w:val="24"/>
          <w:szCs w:val="24"/>
        </w:rPr>
        <w:t xml:space="preserve">The program will calculate </w:t>
      </w:r>
      <w:r w:rsidR="005E52CD" w:rsidRPr="00C27786">
        <w:rPr>
          <w:rFonts w:ascii="Times New Roman" w:hAnsi="Times New Roman" w:cs="Times New Roman"/>
          <w:b/>
          <w:sz w:val="24"/>
          <w:szCs w:val="24"/>
        </w:rPr>
        <w:t>T</w:t>
      </w:r>
      <w:r w:rsidRPr="00C27786">
        <w:rPr>
          <w:rFonts w:ascii="Times New Roman" w:hAnsi="Times New Roman" w:cs="Times New Roman"/>
          <w:b/>
          <w:sz w:val="24"/>
          <w:szCs w:val="24"/>
        </w:rPr>
        <w:t xml:space="preserve">otal price </w:t>
      </w:r>
      <w:r w:rsidRPr="00C27786">
        <w:rPr>
          <w:rFonts w:ascii="Times New Roman" w:hAnsi="Times New Roman" w:cs="Times New Roman"/>
          <w:sz w:val="24"/>
          <w:szCs w:val="24"/>
        </w:rPr>
        <w:t>with the following formula:</w:t>
      </w:r>
    </w:p>
    <w:p w14:paraId="78FFAEBE" w14:textId="77777777" w:rsidR="007D7CF5" w:rsidRPr="00C27786" w:rsidRDefault="007D7CF5" w:rsidP="008624A9"/>
    <w:tbl>
      <w:tblPr>
        <w:tblStyle w:val="LightList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4"/>
        <w:gridCol w:w="2683"/>
      </w:tblGrid>
      <w:tr w:rsidR="006C6BFE" w:rsidRPr="00C27786" w14:paraId="14D824CF" w14:textId="77777777" w:rsidTr="00354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vAlign w:val="center"/>
          </w:tcPr>
          <w:p w14:paraId="03DF9B00" w14:textId="77777777" w:rsidR="006C6BFE" w:rsidRPr="00C27786" w:rsidRDefault="00CB70A6" w:rsidP="003548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27786">
              <w:rPr>
                <w:sz w:val="24"/>
                <w:szCs w:val="24"/>
              </w:rPr>
              <w:t>Operating System</w:t>
            </w:r>
          </w:p>
        </w:tc>
        <w:tc>
          <w:tcPr>
            <w:tcW w:w="2683" w:type="dxa"/>
            <w:vAlign w:val="center"/>
          </w:tcPr>
          <w:p w14:paraId="3449F8BC" w14:textId="77777777" w:rsidR="006C6BFE" w:rsidRPr="00C27786" w:rsidRDefault="00CB70A6" w:rsidP="00CB70A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7786">
              <w:rPr>
                <w:sz w:val="24"/>
                <w:szCs w:val="24"/>
              </w:rPr>
              <w:t>Base</w:t>
            </w:r>
            <w:r w:rsidR="009B611C">
              <w:rPr>
                <w:sz w:val="24"/>
                <w:szCs w:val="24"/>
              </w:rPr>
              <w:t xml:space="preserve"> </w:t>
            </w:r>
            <w:r w:rsidRPr="00C27786">
              <w:rPr>
                <w:sz w:val="24"/>
                <w:szCs w:val="24"/>
              </w:rPr>
              <w:t>P</w:t>
            </w:r>
            <w:r w:rsidR="006C6BFE" w:rsidRPr="00C27786">
              <w:rPr>
                <w:sz w:val="24"/>
                <w:szCs w:val="24"/>
              </w:rPr>
              <w:t>rice</w:t>
            </w:r>
          </w:p>
        </w:tc>
      </w:tr>
      <w:tr w:rsidR="006C6BFE" w:rsidRPr="00C27786" w14:paraId="36520C55" w14:textId="77777777" w:rsidTr="0035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308CAE0" w14:textId="77777777" w:rsidR="006C6BFE" w:rsidRPr="00C27786" w:rsidRDefault="00CB70A6" w:rsidP="003548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27786">
              <w:rPr>
                <w:b w:val="0"/>
                <w:sz w:val="24"/>
                <w:szCs w:val="24"/>
              </w:rPr>
              <w:t>IOS</w:t>
            </w:r>
          </w:p>
        </w:tc>
        <w:tc>
          <w:tcPr>
            <w:tcW w:w="26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35BDDA0" w14:textId="77777777" w:rsidR="006C6BFE" w:rsidRPr="00C27786" w:rsidRDefault="006C6BFE" w:rsidP="003548F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7786">
              <w:rPr>
                <w:sz w:val="24"/>
                <w:szCs w:val="24"/>
              </w:rPr>
              <w:t>Rp</w:t>
            </w:r>
            <w:r w:rsidR="00A367C0" w:rsidRPr="00C27786">
              <w:rPr>
                <w:sz w:val="24"/>
                <w:szCs w:val="24"/>
              </w:rPr>
              <w:t>.</w:t>
            </w:r>
            <w:r w:rsidR="009B611C">
              <w:rPr>
                <w:sz w:val="24"/>
                <w:szCs w:val="24"/>
              </w:rPr>
              <w:t xml:space="preserve"> </w:t>
            </w:r>
            <w:r w:rsidR="001D502F" w:rsidRPr="00C27786">
              <w:rPr>
                <w:sz w:val="24"/>
                <w:szCs w:val="24"/>
              </w:rPr>
              <w:t>2000000</w:t>
            </w:r>
          </w:p>
        </w:tc>
      </w:tr>
      <w:tr w:rsidR="006C6BFE" w:rsidRPr="00C27786" w14:paraId="23D0376A" w14:textId="77777777" w:rsidTr="003548F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vAlign w:val="center"/>
          </w:tcPr>
          <w:p w14:paraId="04AFDE1E" w14:textId="77777777" w:rsidR="006C6BFE" w:rsidRPr="00C27786" w:rsidRDefault="00CB70A6" w:rsidP="003548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27786">
              <w:rPr>
                <w:b w:val="0"/>
                <w:sz w:val="24"/>
                <w:szCs w:val="24"/>
              </w:rPr>
              <w:t>Android</w:t>
            </w:r>
          </w:p>
        </w:tc>
        <w:tc>
          <w:tcPr>
            <w:tcW w:w="2683" w:type="dxa"/>
            <w:vAlign w:val="center"/>
          </w:tcPr>
          <w:p w14:paraId="69E8D214" w14:textId="77777777" w:rsidR="006C6BFE" w:rsidRPr="00C27786" w:rsidRDefault="006C6BFE" w:rsidP="003548F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7786">
              <w:rPr>
                <w:sz w:val="24"/>
                <w:szCs w:val="24"/>
              </w:rPr>
              <w:t>Rp</w:t>
            </w:r>
            <w:r w:rsidR="00A367C0" w:rsidRPr="00C27786">
              <w:rPr>
                <w:sz w:val="24"/>
                <w:szCs w:val="24"/>
              </w:rPr>
              <w:t>.</w:t>
            </w:r>
            <w:r w:rsidR="009B611C">
              <w:rPr>
                <w:sz w:val="24"/>
                <w:szCs w:val="24"/>
              </w:rPr>
              <w:t xml:space="preserve"> </w:t>
            </w:r>
            <w:r w:rsidR="001D502F" w:rsidRPr="00C27786">
              <w:rPr>
                <w:sz w:val="24"/>
                <w:szCs w:val="24"/>
              </w:rPr>
              <w:t>1500000</w:t>
            </w:r>
          </w:p>
        </w:tc>
      </w:tr>
      <w:tr w:rsidR="006C6BFE" w:rsidRPr="00C27786" w14:paraId="55B4EA14" w14:textId="77777777" w:rsidTr="0035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05EA9170" w14:textId="77777777" w:rsidR="006C6BFE" w:rsidRPr="00C27786" w:rsidRDefault="00CB70A6" w:rsidP="003548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27786">
              <w:rPr>
                <w:b w:val="0"/>
                <w:sz w:val="24"/>
                <w:szCs w:val="24"/>
              </w:rPr>
              <w:t>WindowsPhone</w:t>
            </w:r>
          </w:p>
        </w:tc>
        <w:tc>
          <w:tcPr>
            <w:tcW w:w="26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DA2472" w14:textId="77777777" w:rsidR="006C6BFE" w:rsidRPr="00C27786" w:rsidRDefault="006C6BFE" w:rsidP="003548F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7786">
              <w:rPr>
                <w:sz w:val="24"/>
                <w:szCs w:val="24"/>
              </w:rPr>
              <w:t>Rp</w:t>
            </w:r>
            <w:r w:rsidR="00A367C0" w:rsidRPr="00C27786">
              <w:rPr>
                <w:sz w:val="24"/>
                <w:szCs w:val="24"/>
              </w:rPr>
              <w:t>.</w:t>
            </w:r>
            <w:r w:rsidR="009B611C">
              <w:rPr>
                <w:sz w:val="24"/>
                <w:szCs w:val="24"/>
              </w:rPr>
              <w:t xml:space="preserve"> </w:t>
            </w:r>
            <w:r w:rsidR="001D502F" w:rsidRPr="00C27786">
              <w:rPr>
                <w:sz w:val="24"/>
                <w:szCs w:val="24"/>
              </w:rPr>
              <w:t>1000000</w:t>
            </w:r>
          </w:p>
        </w:tc>
      </w:tr>
    </w:tbl>
    <w:p w14:paraId="1884D1BE" w14:textId="77777777" w:rsidR="003A7919" w:rsidRPr="00C27786" w:rsidRDefault="003A7919" w:rsidP="00AB58BE">
      <w:pPr>
        <w:pStyle w:val="ListParagraph"/>
        <w:tabs>
          <w:tab w:val="left" w:pos="2730"/>
          <w:tab w:val="center" w:pos="575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A6F1CA6" w14:textId="77777777" w:rsidR="0076083F" w:rsidRPr="00C27786" w:rsidRDefault="00C91EFA" w:rsidP="00856969">
      <w:pPr>
        <w:pStyle w:val="ListParagraph"/>
        <w:tabs>
          <w:tab w:val="left" w:pos="2730"/>
          <w:tab w:val="center" w:pos="5755"/>
        </w:tabs>
        <w:spacing w:line="360" w:lineRule="auto"/>
        <w:ind w:left="851" w:right="-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ABFD8F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54.45pt;height:21.7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1027;mso-fit-shape-to-text:t">
              <w:txbxContent>
                <w:p w14:paraId="1D28CA66" w14:textId="77777777" w:rsidR="00907314" w:rsidRPr="003A7919" w:rsidRDefault="00907314" w:rsidP="0085696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Total Price </w:t>
                  </w:r>
                  <w:r>
                    <w:t xml:space="preserve">= </w:t>
                  </w:r>
                  <w:r w:rsidR="00930C44">
                    <w:rPr>
                      <w:b/>
                    </w:rPr>
                    <w:t>Base Price</w:t>
                  </w:r>
                  <w:r>
                    <w:rPr>
                      <w:b/>
                    </w:rPr>
                    <w:t xml:space="preserve"> + </w:t>
                  </w:r>
                  <w:r w:rsidR="004932EE">
                    <w:rPr>
                      <w:b/>
                    </w:rPr>
                    <w:t>(Memory * 1000)</w:t>
                  </w:r>
                </w:p>
              </w:txbxContent>
            </v:textbox>
            <w10:wrap type="none"/>
            <w10:anchorlock/>
          </v:shape>
        </w:pict>
      </w:r>
    </w:p>
    <w:p w14:paraId="53AACFBD" w14:textId="77777777" w:rsidR="00AE105D" w:rsidRPr="00C27786" w:rsidRDefault="003A7919" w:rsidP="0076083F">
      <w:pPr>
        <w:pStyle w:val="ListParagraph"/>
        <w:numPr>
          <w:ilvl w:val="0"/>
          <w:numId w:val="17"/>
        </w:numPr>
        <w:spacing w:line="360" w:lineRule="auto"/>
        <w:ind w:left="1620" w:right="-32" w:hanging="450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sz w:val="24"/>
          <w:szCs w:val="24"/>
        </w:rPr>
        <w:t xml:space="preserve">After </w:t>
      </w:r>
      <w:r w:rsidRPr="00C27786">
        <w:rPr>
          <w:rFonts w:ascii="Times New Roman" w:hAnsi="Times New Roman" w:cs="Times New Roman"/>
          <w:b/>
          <w:sz w:val="24"/>
          <w:szCs w:val="24"/>
        </w:rPr>
        <w:t>SmartPhone</w:t>
      </w:r>
      <w:r w:rsidRPr="00C27786">
        <w:rPr>
          <w:rFonts w:ascii="Times New Roman" w:hAnsi="Times New Roman" w:cs="Times New Roman"/>
          <w:sz w:val="24"/>
          <w:szCs w:val="24"/>
        </w:rPr>
        <w:t xml:space="preserve"> successfully created</w:t>
      </w:r>
      <w:r w:rsidR="00552574" w:rsidRPr="00C27786">
        <w:rPr>
          <w:rFonts w:ascii="Times New Roman" w:hAnsi="Times New Roman" w:cs="Times New Roman"/>
          <w:sz w:val="24"/>
          <w:szCs w:val="24"/>
        </w:rPr>
        <w:t>,</w:t>
      </w:r>
      <w:r w:rsidRPr="00C27786">
        <w:rPr>
          <w:rFonts w:ascii="Times New Roman" w:hAnsi="Times New Roman" w:cs="Times New Roman"/>
          <w:sz w:val="24"/>
          <w:szCs w:val="24"/>
        </w:rPr>
        <w:t xml:space="preserve"> then </w:t>
      </w:r>
      <w:r w:rsidRPr="00C27786">
        <w:rPr>
          <w:rFonts w:ascii="Times New Roman" w:hAnsi="Times New Roman" w:cs="Times New Roman"/>
          <w:b/>
          <w:sz w:val="24"/>
          <w:szCs w:val="24"/>
        </w:rPr>
        <w:t xml:space="preserve">add </w:t>
      </w:r>
      <w:r w:rsidRPr="00C27786">
        <w:rPr>
          <w:rFonts w:ascii="Times New Roman" w:hAnsi="Times New Roman" w:cs="Times New Roman"/>
          <w:sz w:val="24"/>
          <w:szCs w:val="24"/>
        </w:rPr>
        <w:t>the data into</w:t>
      </w:r>
      <w:r w:rsidR="009B611C">
        <w:rPr>
          <w:rFonts w:ascii="Times New Roman" w:hAnsi="Times New Roman" w:cs="Times New Roman"/>
          <w:sz w:val="24"/>
          <w:szCs w:val="24"/>
        </w:rPr>
        <w:t xml:space="preserve"> </w:t>
      </w:r>
      <w:r w:rsidRPr="00C27786">
        <w:rPr>
          <w:rFonts w:ascii="Times New Roman" w:hAnsi="Times New Roman" w:cs="Times New Roman"/>
          <w:b/>
          <w:sz w:val="24"/>
          <w:szCs w:val="24"/>
        </w:rPr>
        <w:t>Array/Vector/ArrayList</w:t>
      </w:r>
      <w:r w:rsidR="00B51A0A" w:rsidRPr="00C27786">
        <w:rPr>
          <w:rFonts w:ascii="Times New Roman" w:hAnsi="Times New Roman" w:cs="Times New Roman"/>
          <w:sz w:val="24"/>
          <w:szCs w:val="24"/>
        </w:rPr>
        <w:t>.</w:t>
      </w:r>
    </w:p>
    <w:p w14:paraId="5AF071C8" w14:textId="77777777" w:rsidR="00A63549" w:rsidRPr="00C27786" w:rsidRDefault="001133A2" w:rsidP="00C10EAF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F24E91" wp14:editId="76BD19A4">
            <wp:extent cx="5760000" cy="1179289"/>
            <wp:effectExtent l="19050" t="1905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765" t="49514" r="3463" b="11328"/>
                    <a:stretch/>
                  </pic:blipFill>
                  <pic:spPr bwMode="auto">
                    <a:xfrm>
                      <a:off x="0" y="0"/>
                      <a:ext cx="5760000" cy="11792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9E39E" w14:textId="77777777" w:rsidR="00E64F44" w:rsidRPr="00C27786" w:rsidRDefault="005C6815" w:rsidP="00AB596C">
      <w:pPr>
        <w:pStyle w:val="ListParagraph"/>
        <w:numPr>
          <w:ilvl w:val="0"/>
          <w:numId w:val="16"/>
        </w:numPr>
        <w:spacing w:line="360" w:lineRule="auto"/>
        <w:ind w:left="1170" w:hanging="450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sz w:val="24"/>
          <w:szCs w:val="24"/>
        </w:rPr>
        <w:t xml:space="preserve">If user choose </w:t>
      </w:r>
      <w:r w:rsidRPr="00C27786">
        <w:rPr>
          <w:rFonts w:ascii="Times New Roman" w:hAnsi="Times New Roman" w:cs="Times New Roman"/>
          <w:b/>
          <w:sz w:val="24"/>
          <w:szCs w:val="24"/>
        </w:rPr>
        <w:t xml:space="preserve">Submenu 2 </w:t>
      </w:r>
      <w:r w:rsidRPr="00C27786">
        <w:rPr>
          <w:rFonts w:ascii="Times New Roman" w:hAnsi="Times New Roman" w:cs="Times New Roman"/>
          <w:sz w:val="24"/>
          <w:szCs w:val="24"/>
        </w:rPr>
        <w:t>(</w:t>
      </w:r>
      <w:r w:rsidR="00E10E7D" w:rsidRPr="00C27786">
        <w:rPr>
          <w:rFonts w:ascii="Times New Roman" w:hAnsi="Times New Roman" w:cs="Times New Roman"/>
          <w:sz w:val="24"/>
          <w:szCs w:val="24"/>
        </w:rPr>
        <w:t>‘</w:t>
      </w:r>
      <w:r w:rsidRPr="00C27786">
        <w:rPr>
          <w:rFonts w:ascii="Times New Roman" w:hAnsi="Times New Roman" w:cs="Times New Roman"/>
          <w:b/>
          <w:sz w:val="24"/>
          <w:szCs w:val="24"/>
        </w:rPr>
        <w:t>CellPhone</w:t>
      </w:r>
      <w:r w:rsidR="00E10E7D" w:rsidRPr="00C27786">
        <w:rPr>
          <w:rFonts w:ascii="Times New Roman" w:hAnsi="Times New Roman" w:cs="Times New Roman"/>
          <w:sz w:val="24"/>
          <w:szCs w:val="24"/>
        </w:rPr>
        <w:t>’</w:t>
      </w:r>
      <w:r w:rsidRPr="00C27786">
        <w:rPr>
          <w:rFonts w:ascii="Times New Roman" w:hAnsi="Times New Roman" w:cs="Times New Roman"/>
          <w:sz w:val="24"/>
          <w:szCs w:val="24"/>
        </w:rPr>
        <w:t>),then:</w:t>
      </w:r>
    </w:p>
    <w:p w14:paraId="0EADF5B3" w14:textId="77777777" w:rsidR="005E52CD" w:rsidRPr="00C27786" w:rsidRDefault="005E52CD" w:rsidP="005E52CD">
      <w:pPr>
        <w:pStyle w:val="ListParagraph"/>
        <w:numPr>
          <w:ilvl w:val="0"/>
          <w:numId w:val="17"/>
        </w:numPr>
        <w:spacing w:line="360" w:lineRule="auto"/>
        <w:ind w:left="1620" w:hanging="450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sz w:val="24"/>
          <w:szCs w:val="24"/>
        </w:rPr>
        <w:t xml:space="preserve">Ask user to input </w:t>
      </w:r>
      <w:r w:rsidR="00BA5DEB">
        <w:rPr>
          <w:rFonts w:ascii="Times New Roman" w:hAnsi="Times New Roman" w:cs="Times New Roman"/>
          <w:b/>
          <w:sz w:val="24"/>
          <w:szCs w:val="24"/>
        </w:rPr>
        <w:t>Cell</w:t>
      </w:r>
      <w:r w:rsidRPr="00C27786">
        <w:rPr>
          <w:rFonts w:ascii="Times New Roman" w:hAnsi="Times New Roman" w:cs="Times New Roman"/>
          <w:b/>
          <w:sz w:val="24"/>
          <w:szCs w:val="24"/>
        </w:rPr>
        <w:t>Phone Name</w:t>
      </w:r>
      <w:r w:rsidRPr="00C27786">
        <w:rPr>
          <w:rFonts w:ascii="Times New Roman" w:hAnsi="Times New Roman" w:cs="Times New Roman"/>
          <w:sz w:val="24"/>
          <w:szCs w:val="24"/>
        </w:rPr>
        <w:t xml:space="preserve">. Validate the </w:t>
      </w:r>
      <w:r w:rsidR="00DD0721">
        <w:rPr>
          <w:rFonts w:ascii="Times New Roman" w:hAnsi="Times New Roman" w:cs="Times New Roman"/>
          <w:b/>
          <w:sz w:val="24"/>
          <w:szCs w:val="24"/>
        </w:rPr>
        <w:t>length of CellP</w:t>
      </w:r>
      <w:r w:rsidRPr="00C27786">
        <w:rPr>
          <w:rFonts w:ascii="Times New Roman" w:hAnsi="Times New Roman" w:cs="Times New Roman"/>
          <w:b/>
          <w:sz w:val="24"/>
          <w:szCs w:val="24"/>
        </w:rPr>
        <w:t xml:space="preserve">hone Name </w:t>
      </w:r>
      <w:r w:rsidRPr="00C27786">
        <w:rPr>
          <w:rFonts w:ascii="Times New Roman" w:hAnsi="Times New Roman" w:cs="Times New Roman"/>
          <w:sz w:val="24"/>
          <w:szCs w:val="24"/>
        </w:rPr>
        <w:t xml:space="preserve">must be </w:t>
      </w:r>
      <w:r w:rsidRPr="00C27786">
        <w:rPr>
          <w:rFonts w:ascii="Times New Roman" w:hAnsi="Times New Roman" w:cs="Times New Roman"/>
          <w:b/>
          <w:sz w:val="24"/>
          <w:szCs w:val="24"/>
        </w:rPr>
        <w:t>between</w:t>
      </w:r>
      <w:r w:rsidR="00ED1A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7786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Pr="00C27786">
        <w:rPr>
          <w:rFonts w:ascii="Times New Roman" w:hAnsi="Times New Roman" w:cs="Times New Roman"/>
          <w:sz w:val="24"/>
          <w:szCs w:val="24"/>
        </w:rPr>
        <w:t>and</w:t>
      </w:r>
      <w:r w:rsidRPr="00C27786">
        <w:rPr>
          <w:rFonts w:ascii="Times New Roman" w:hAnsi="Times New Roman" w:cs="Times New Roman"/>
          <w:b/>
          <w:sz w:val="24"/>
          <w:szCs w:val="24"/>
        </w:rPr>
        <w:t xml:space="preserve"> 20 characters</w:t>
      </w:r>
      <w:r w:rsidRPr="00C27786">
        <w:rPr>
          <w:rFonts w:ascii="Times New Roman" w:hAnsi="Times New Roman" w:cs="Times New Roman"/>
          <w:sz w:val="24"/>
          <w:szCs w:val="24"/>
        </w:rPr>
        <w:t>.</w:t>
      </w:r>
    </w:p>
    <w:p w14:paraId="42B78A93" w14:textId="77777777" w:rsidR="005E52CD" w:rsidRPr="00C27786" w:rsidRDefault="005E52CD" w:rsidP="005E52CD">
      <w:pPr>
        <w:pStyle w:val="ListParagraph"/>
        <w:numPr>
          <w:ilvl w:val="0"/>
          <w:numId w:val="17"/>
        </w:numPr>
        <w:spacing w:line="360" w:lineRule="auto"/>
        <w:ind w:left="1620" w:hanging="450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sz w:val="24"/>
          <w:szCs w:val="24"/>
        </w:rPr>
        <w:t xml:space="preserve">Ask user to input </w:t>
      </w:r>
      <w:r w:rsidR="007B4F43">
        <w:rPr>
          <w:rFonts w:ascii="Times New Roman" w:hAnsi="Times New Roman" w:cs="Times New Roman"/>
          <w:b/>
          <w:sz w:val="24"/>
          <w:szCs w:val="24"/>
        </w:rPr>
        <w:t>Cell</w:t>
      </w:r>
      <w:r w:rsidRPr="00C27786">
        <w:rPr>
          <w:rFonts w:ascii="Times New Roman" w:hAnsi="Times New Roman" w:cs="Times New Roman"/>
          <w:b/>
          <w:sz w:val="24"/>
          <w:szCs w:val="24"/>
        </w:rPr>
        <w:t>Phone Operating System</w:t>
      </w:r>
      <w:r w:rsidR="00A630ED">
        <w:rPr>
          <w:rFonts w:ascii="Times New Roman" w:hAnsi="Times New Roman" w:cs="Times New Roman"/>
          <w:sz w:val="24"/>
          <w:szCs w:val="24"/>
        </w:rPr>
        <w:t xml:space="preserve">. Validate the input must be </w:t>
      </w:r>
      <w:r w:rsidRPr="00C27786">
        <w:rPr>
          <w:rFonts w:ascii="Times New Roman" w:hAnsi="Times New Roman" w:cs="Times New Roman"/>
          <w:sz w:val="24"/>
          <w:szCs w:val="24"/>
        </w:rPr>
        <w:t>“</w:t>
      </w:r>
      <w:r w:rsidR="00A630ED">
        <w:rPr>
          <w:rFonts w:ascii="Times New Roman" w:hAnsi="Times New Roman" w:cs="Times New Roman"/>
          <w:b/>
          <w:sz w:val="24"/>
          <w:szCs w:val="24"/>
        </w:rPr>
        <w:t>Symbian</w:t>
      </w:r>
      <w:r w:rsidRPr="00C27786">
        <w:rPr>
          <w:rFonts w:ascii="Times New Roman" w:hAnsi="Times New Roman" w:cs="Times New Roman"/>
          <w:sz w:val="24"/>
          <w:szCs w:val="24"/>
        </w:rPr>
        <w:t>” or</w:t>
      </w:r>
      <w:r w:rsidR="00670CDB">
        <w:rPr>
          <w:rFonts w:ascii="Times New Roman" w:hAnsi="Times New Roman" w:cs="Times New Roman"/>
          <w:sz w:val="24"/>
          <w:szCs w:val="24"/>
        </w:rPr>
        <w:t xml:space="preserve"> </w:t>
      </w:r>
      <w:r w:rsidRPr="00C27786">
        <w:rPr>
          <w:rFonts w:ascii="Times New Roman" w:hAnsi="Times New Roman" w:cs="Times New Roman"/>
          <w:sz w:val="24"/>
          <w:szCs w:val="24"/>
        </w:rPr>
        <w:t>“</w:t>
      </w:r>
      <w:r w:rsidR="00A630ED">
        <w:rPr>
          <w:rFonts w:ascii="Times New Roman" w:hAnsi="Times New Roman" w:cs="Times New Roman"/>
          <w:b/>
          <w:sz w:val="24"/>
          <w:szCs w:val="24"/>
        </w:rPr>
        <w:t>Bada</w:t>
      </w:r>
      <w:r w:rsidRPr="00C27786">
        <w:rPr>
          <w:rFonts w:ascii="Times New Roman" w:hAnsi="Times New Roman" w:cs="Times New Roman"/>
          <w:sz w:val="24"/>
          <w:szCs w:val="24"/>
        </w:rPr>
        <w:t>” (</w:t>
      </w:r>
      <w:r w:rsidRPr="00C27786">
        <w:rPr>
          <w:rFonts w:ascii="Times New Roman" w:hAnsi="Times New Roman" w:cs="Times New Roman"/>
          <w:b/>
          <w:sz w:val="24"/>
          <w:szCs w:val="24"/>
        </w:rPr>
        <w:t>Case sensitive</w:t>
      </w:r>
      <w:r w:rsidRPr="00C27786">
        <w:rPr>
          <w:rFonts w:ascii="Times New Roman" w:hAnsi="Times New Roman" w:cs="Times New Roman"/>
          <w:sz w:val="24"/>
          <w:szCs w:val="24"/>
        </w:rPr>
        <w:t>).</w:t>
      </w:r>
    </w:p>
    <w:p w14:paraId="164C0C3C" w14:textId="77777777" w:rsidR="005E52CD" w:rsidRPr="00C27786" w:rsidRDefault="005E52CD" w:rsidP="005E52CD">
      <w:pPr>
        <w:pStyle w:val="ListParagraph"/>
        <w:numPr>
          <w:ilvl w:val="0"/>
          <w:numId w:val="17"/>
        </w:numPr>
        <w:spacing w:line="360" w:lineRule="auto"/>
        <w:ind w:left="1620" w:hanging="450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sz w:val="24"/>
          <w:szCs w:val="24"/>
        </w:rPr>
        <w:t xml:space="preserve">Ask user to input </w:t>
      </w:r>
      <w:r w:rsidR="00F86093">
        <w:rPr>
          <w:rFonts w:ascii="Times New Roman" w:hAnsi="Times New Roman" w:cs="Times New Roman"/>
          <w:b/>
          <w:sz w:val="24"/>
          <w:szCs w:val="24"/>
        </w:rPr>
        <w:t>Cell</w:t>
      </w:r>
      <w:r w:rsidRPr="00C27786">
        <w:rPr>
          <w:rFonts w:ascii="Times New Roman" w:hAnsi="Times New Roman" w:cs="Times New Roman"/>
          <w:b/>
          <w:sz w:val="24"/>
          <w:szCs w:val="24"/>
        </w:rPr>
        <w:t>Phone Memory</w:t>
      </w:r>
      <w:r w:rsidRPr="00C27786">
        <w:rPr>
          <w:rFonts w:ascii="Times New Roman" w:hAnsi="Times New Roman" w:cs="Times New Roman"/>
          <w:sz w:val="24"/>
          <w:szCs w:val="24"/>
        </w:rPr>
        <w:t>. Validate the input must be</w:t>
      </w:r>
      <w:r w:rsidR="006360C3" w:rsidRPr="00C27786">
        <w:rPr>
          <w:rFonts w:ascii="Times New Roman" w:hAnsi="Times New Roman" w:cs="Times New Roman"/>
          <w:sz w:val="24"/>
          <w:szCs w:val="24"/>
        </w:rPr>
        <w:t xml:space="preserve"> </w:t>
      </w:r>
      <w:r w:rsidRPr="00C27786">
        <w:rPr>
          <w:rFonts w:ascii="Times New Roman" w:hAnsi="Times New Roman" w:cs="Times New Roman"/>
          <w:sz w:val="24"/>
          <w:szCs w:val="24"/>
        </w:rPr>
        <w:t>“</w:t>
      </w:r>
      <w:r w:rsidRPr="00C27786">
        <w:rPr>
          <w:rFonts w:ascii="Times New Roman" w:hAnsi="Times New Roman" w:cs="Times New Roman"/>
          <w:b/>
          <w:sz w:val="24"/>
          <w:szCs w:val="24"/>
        </w:rPr>
        <w:t>8</w:t>
      </w:r>
      <w:r w:rsidRPr="00C27786">
        <w:rPr>
          <w:rFonts w:ascii="Times New Roman" w:hAnsi="Times New Roman" w:cs="Times New Roman"/>
          <w:sz w:val="24"/>
          <w:szCs w:val="24"/>
        </w:rPr>
        <w:t>”,</w:t>
      </w:r>
      <w:r w:rsidR="004C33D2">
        <w:rPr>
          <w:rFonts w:ascii="Times New Roman" w:hAnsi="Times New Roman" w:cs="Times New Roman"/>
          <w:sz w:val="24"/>
          <w:szCs w:val="24"/>
        </w:rPr>
        <w:t xml:space="preserve"> </w:t>
      </w:r>
      <w:r w:rsidRPr="00C27786">
        <w:rPr>
          <w:rFonts w:ascii="Times New Roman" w:hAnsi="Times New Roman" w:cs="Times New Roman"/>
          <w:sz w:val="24"/>
          <w:szCs w:val="24"/>
        </w:rPr>
        <w:t>“</w:t>
      </w:r>
      <w:r w:rsidRPr="00C27786">
        <w:rPr>
          <w:rFonts w:ascii="Times New Roman" w:hAnsi="Times New Roman" w:cs="Times New Roman"/>
          <w:b/>
          <w:sz w:val="24"/>
          <w:szCs w:val="24"/>
        </w:rPr>
        <w:t>16</w:t>
      </w:r>
      <w:r w:rsidRPr="00C27786">
        <w:rPr>
          <w:rFonts w:ascii="Times New Roman" w:hAnsi="Times New Roman" w:cs="Times New Roman"/>
          <w:sz w:val="24"/>
          <w:szCs w:val="24"/>
        </w:rPr>
        <w:t>”,</w:t>
      </w:r>
      <w:r w:rsidR="004C33D2">
        <w:rPr>
          <w:rFonts w:ascii="Times New Roman" w:hAnsi="Times New Roman" w:cs="Times New Roman"/>
          <w:sz w:val="24"/>
          <w:szCs w:val="24"/>
        </w:rPr>
        <w:t xml:space="preserve"> </w:t>
      </w:r>
      <w:r w:rsidRPr="00C27786">
        <w:rPr>
          <w:rFonts w:ascii="Times New Roman" w:hAnsi="Times New Roman" w:cs="Times New Roman"/>
          <w:sz w:val="24"/>
          <w:szCs w:val="24"/>
        </w:rPr>
        <w:t>“</w:t>
      </w:r>
      <w:r w:rsidRPr="00C27786">
        <w:rPr>
          <w:rFonts w:ascii="Times New Roman" w:hAnsi="Times New Roman" w:cs="Times New Roman"/>
          <w:b/>
          <w:sz w:val="24"/>
          <w:szCs w:val="24"/>
        </w:rPr>
        <w:t>32</w:t>
      </w:r>
      <w:r w:rsidRPr="00C27786">
        <w:rPr>
          <w:rFonts w:ascii="Times New Roman" w:hAnsi="Times New Roman" w:cs="Times New Roman"/>
          <w:sz w:val="24"/>
          <w:szCs w:val="24"/>
        </w:rPr>
        <w:t>” or</w:t>
      </w:r>
      <w:r w:rsidR="00AE2C81">
        <w:rPr>
          <w:rFonts w:ascii="Times New Roman" w:hAnsi="Times New Roman" w:cs="Times New Roman"/>
          <w:sz w:val="24"/>
          <w:szCs w:val="24"/>
        </w:rPr>
        <w:t xml:space="preserve"> </w:t>
      </w:r>
      <w:r w:rsidRPr="00C27786">
        <w:rPr>
          <w:rFonts w:ascii="Times New Roman" w:hAnsi="Times New Roman" w:cs="Times New Roman"/>
          <w:sz w:val="24"/>
          <w:szCs w:val="24"/>
        </w:rPr>
        <w:t>“</w:t>
      </w:r>
      <w:r w:rsidRPr="00C27786">
        <w:rPr>
          <w:rFonts w:ascii="Times New Roman" w:hAnsi="Times New Roman" w:cs="Times New Roman"/>
          <w:b/>
          <w:sz w:val="24"/>
          <w:szCs w:val="24"/>
        </w:rPr>
        <w:t>64</w:t>
      </w:r>
      <w:r w:rsidRPr="00C27786">
        <w:rPr>
          <w:rFonts w:ascii="Times New Roman" w:hAnsi="Times New Roman" w:cs="Times New Roman"/>
          <w:sz w:val="24"/>
          <w:szCs w:val="24"/>
        </w:rPr>
        <w:t>”.</w:t>
      </w:r>
    </w:p>
    <w:p w14:paraId="7E7E23AC" w14:textId="77777777" w:rsidR="005E52CD" w:rsidRDefault="005E52CD" w:rsidP="005E52CD">
      <w:pPr>
        <w:spacing w:line="360" w:lineRule="auto"/>
      </w:pPr>
    </w:p>
    <w:p w14:paraId="482B816F" w14:textId="77777777" w:rsidR="003B0657" w:rsidRDefault="003B0657" w:rsidP="005E52CD">
      <w:pPr>
        <w:spacing w:line="360" w:lineRule="auto"/>
      </w:pPr>
    </w:p>
    <w:p w14:paraId="48115438" w14:textId="77777777" w:rsidR="003B0657" w:rsidRDefault="003B0657" w:rsidP="005E52CD">
      <w:pPr>
        <w:spacing w:line="360" w:lineRule="auto"/>
      </w:pPr>
    </w:p>
    <w:p w14:paraId="5BD8BA77" w14:textId="77777777" w:rsidR="003B0657" w:rsidRPr="00C27786" w:rsidRDefault="003B0657" w:rsidP="005E52CD">
      <w:pPr>
        <w:spacing w:line="360" w:lineRule="auto"/>
      </w:pPr>
    </w:p>
    <w:p w14:paraId="24764412" w14:textId="77777777" w:rsidR="00690F92" w:rsidRPr="00C27786" w:rsidRDefault="005F7593" w:rsidP="00AB596C">
      <w:pPr>
        <w:pStyle w:val="ListParagraph"/>
        <w:numPr>
          <w:ilvl w:val="0"/>
          <w:numId w:val="17"/>
        </w:numPr>
        <w:spacing w:line="360" w:lineRule="auto"/>
        <w:ind w:left="1620" w:hanging="450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sz w:val="24"/>
          <w:szCs w:val="24"/>
        </w:rPr>
        <w:lastRenderedPageBreak/>
        <w:t xml:space="preserve">The program will calculate </w:t>
      </w:r>
      <w:r w:rsidRPr="00C27786">
        <w:rPr>
          <w:rFonts w:ascii="Times New Roman" w:hAnsi="Times New Roman" w:cs="Times New Roman"/>
          <w:b/>
          <w:sz w:val="24"/>
          <w:szCs w:val="24"/>
        </w:rPr>
        <w:t xml:space="preserve">Total price </w:t>
      </w:r>
      <w:r w:rsidRPr="00C27786">
        <w:rPr>
          <w:rFonts w:ascii="Times New Roman" w:hAnsi="Times New Roman" w:cs="Times New Roman"/>
          <w:sz w:val="24"/>
          <w:szCs w:val="24"/>
        </w:rPr>
        <w:t>with the following formula:</w:t>
      </w:r>
    </w:p>
    <w:tbl>
      <w:tblPr>
        <w:tblStyle w:val="LightList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4"/>
        <w:gridCol w:w="2683"/>
      </w:tblGrid>
      <w:tr w:rsidR="00686A1B" w:rsidRPr="00C27786" w14:paraId="6D15190F" w14:textId="77777777" w:rsidTr="00AE4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vAlign w:val="center"/>
          </w:tcPr>
          <w:p w14:paraId="681E1C09" w14:textId="77777777" w:rsidR="00686A1B" w:rsidRPr="00C27786" w:rsidRDefault="00686A1B" w:rsidP="00AE485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27786">
              <w:rPr>
                <w:sz w:val="24"/>
                <w:szCs w:val="24"/>
              </w:rPr>
              <w:t>Operating System</w:t>
            </w:r>
          </w:p>
        </w:tc>
        <w:tc>
          <w:tcPr>
            <w:tcW w:w="2683" w:type="dxa"/>
            <w:vAlign w:val="center"/>
          </w:tcPr>
          <w:p w14:paraId="662679A2" w14:textId="77777777" w:rsidR="00686A1B" w:rsidRPr="00C27786" w:rsidRDefault="00686A1B" w:rsidP="00AE485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7786">
              <w:rPr>
                <w:sz w:val="24"/>
                <w:szCs w:val="24"/>
              </w:rPr>
              <w:t>BasePrice</w:t>
            </w:r>
          </w:p>
        </w:tc>
      </w:tr>
      <w:tr w:rsidR="00686A1B" w:rsidRPr="00C27786" w14:paraId="31D8E90E" w14:textId="77777777" w:rsidTr="00AE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D6F5327" w14:textId="77777777" w:rsidR="00686A1B" w:rsidRPr="00C27786" w:rsidRDefault="00F71B81" w:rsidP="00AE485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Symbian</w:t>
            </w:r>
          </w:p>
        </w:tc>
        <w:tc>
          <w:tcPr>
            <w:tcW w:w="26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D5DF01" w14:textId="77777777" w:rsidR="00686A1B" w:rsidRPr="00C27786" w:rsidRDefault="00F71B81" w:rsidP="00F71B8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 800000</w:t>
            </w:r>
          </w:p>
        </w:tc>
      </w:tr>
      <w:tr w:rsidR="00686A1B" w:rsidRPr="00C27786" w14:paraId="6EBD94D9" w14:textId="77777777" w:rsidTr="00AE4851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vAlign w:val="center"/>
          </w:tcPr>
          <w:p w14:paraId="697180B2" w14:textId="77777777" w:rsidR="00686A1B" w:rsidRPr="00C27786" w:rsidRDefault="00F71B81" w:rsidP="00AE485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Bada</w:t>
            </w:r>
          </w:p>
        </w:tc>
        <w:tc>
          <w:tcPr>
            <w:tcW w:w="2683" w:type="dxa"/>
            <w:vAlign w:val="center"/>
          </w:tcPr>
          <w:p w14:paraId="426318DC" w14:textId="77777777" w:rsidR="00686A1B" w:rsidRPr="00C27786" w:rsidRDefault="00686A1B" w:rsidP="00F71B8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7786">
              <w:rPr>
                <w:sz w:val="24"/>
                <w:szCs w:val="24"/>
              </w:rPr>
              <w:t xml:space="preserve">Rp. </w:t>
            </w:r>
            <w:r w:rsidR="00F71B81">
              <w:rPr>
                <w:sz w:val="24"/>
                <w:szCs w:val="24"/>
              </w:rPr>
              <w:t>650000</w:t>
            </w:r>
          </w:p>
        </w:tc>
      </w:tr>
    </w:tbl>
    <w:p w14:paraId="7A043C5E" w14:textId="77777777" w:rsidR="002C36F3" w:rsidRPr="00C27786" w:rsidRDefault="002C36F3" w:rsidP="00AB596C">
      <w:pPr>
        <w:spacing w:line="360" w:lineRule="auto"/>
      </w:pPr>
    </w:p>
    <w:p w14:paraId="0F8CE5F3" w14:textId="77777777" w:rsidR="00AE7B47" w:rsidRPr="00C27786" w:rsidRDefault="00C91EFA" w:rsidP="00AB58BE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8CA4FD2">
          <v:shape id="_x0000_s1026" type="#_x0000_t202" style="width:454.45pt;height:21.7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1026;mso-fit-shape-to-text:t">
              <w:txbxContent>
                <w:p w14:paraId="5343FFEE" w14:textId="77777777" w:rsidR="00AB58BE" w:rsidRPr="003A7919" w:rsidRDefault="00AB58BE" w:rsidP="00AB58B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Total Price </w:t>
                  </w:r>
                  <w:r>
                    <w:t xml:space="preserve">= </w:t>
                  </w:r>
                  <w:r>
                    <w:rPr>
                      <w:b/>
                    </w:rPr>
                    <w:t>Base Price + (Memory * 1000)</w:t>
                  </w:r>
                </w:p>
              </w:txbxContent>
            </v:textbox>
            <w10:wrap type="none"/>
            <w10:anchorlock/>
          </v:shape>
        </w:pict>
      </w:r>
    </w:p>
    <w:p w14:paraId="2B5E623C" w14:textId="77777777" w:rsidR="007B7D15" w:rsidRPr="00C27786" w:rsidRDefault="007B7D15" w:rsidP="00AB596C">
      <w:pPr>
        <w:pStyle w:val="ListParagraph"/>
        <w:numPr>
          <w:ilvl w:val="0"/>
          <w:numId w:val="17"/>
        </w:numPr>
        <w:spacing w:line="360" w:lineRule="auto"/>
        <w:ind w:left="1620" w:hanging="450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sz w:val="24"/>
          <w:szCs w:val="24"/>
        </w:rPr>
        <w:t xml:space="preserve">After </w:t>
      </w:r>
      <w:r w:rsidR="002C36F3" w:rsidRPr="00C27786">
        <w:rPr>
          <w:rFonts w:ascii="Times New Roman" w:hAnsi="Times New Roman" w:cs="Times New Roman"/>
          <w:b/>
          <w:sz w:val="24"/>
          <w:szCs w:val="24"/>
        </w:rPr>
        <w:t>Cell</w:t>
      </w:r>
      <w:r w:rsidRPr="00C27786">
        <w:rPr>
          <w:rFonts w:ascii="Times New Roman" w:hAnsi="Times New Roman" w:cs="Times New Roman"/>
          <w:b/>
          <w:sz w:val="24"/>
          <w:szCs w:val="24"/>
        </w:rPr>
        <w:t>Phone</w:t>
      </w:r>
      <w:r w:rsidRPr="00C27786">
        <w:rPr>
          <w:rFonts w:ascii="Times New Roman" w:hAnsi="Times New Roman" w:cs="Times New Roman"/>
          <w:sz w:val="24"/>
          <w:szCs w:val="24"/>
        </w:rPr>
        <w:t xml:space="preserve"> successfully </w:t>
      </w:r>
      <w:r w:rsidR="009270C4" w:rsidRPr="00C27786">
        <w:rPr>
          <w:rFonts w:ascii="Times New Roman" w:hAnsi="Times New Roman" w:cs="Times New Roman"/>
          <w:sz w:val="24"/>
          <w:szCs w:val="24"/>
        </w:rPr>
        <w:t xml:space="preserve">created, </w:t>
      </w:r>
      <w:r w:rsidRPr="00C27786">
        <w:rPr>
          <w:rFonts w:ascii="Times New Roman" w:hAnsi="Times New Roman" w:cs="Times New Roman"/>
          <w:sz w:val="24"/>
          <w:szCs w:val="24"/>
        </w:rPr>
        <w:t xml:space="preserve">then </w:t>
      </w:r>
      <w:r w:rsidRPr="00C27786">
        <w:rPr>
          <w:rFonts w:ascii="Times New Roman" w:hAnsi="Times New Roman" w:cs="Times New Roman"/>
          <w:b/>
          <w:sz w:val="24"/>
          <w:szCs w:val="24"/>
        </w:rPr>
        <w:t xml:space="preserve">add </w:t>
      </w:r>
      <w:r w:rsidRPr="00C27786">
        <w:rPr>
          <w:rFonts w:ascii="Times New Roman" w:hAnsi="Times New Roman" w:cs="Times New Roman"/>
          <w:sz w:val="24"/>
          <w:szCs w:val="24"/>
        </w:rPr>
        <w:t xml:space="preserve">the data into </w:t>
      </w:r>
      <w:r w:rsidRPr="00C27786">
        <w:rPr>
          <w:rFonts w:ascii="Times New Roman" w:hAnsi="Times New Roman" w:cs="Times New Roman"/>
          <w:b/>
          <w:sz w:val="24"/>
          <w:szCs w:val="24"/>
        </w:rPr>
        <w:t>Array</w:t>
      </w:r>
      <w:r w:rsidR="007902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7786">
        <w:rPr>
          <w:rFonts w:ascii="Times New Roman" w:hAnsi="Times New Roman" w:cs="Times New Roman"/>
          <w:b/>
          <w:sz w:val="24"/>
          <w:szCs w:val="24"/>
        </w:rPr>
        <w:t>/</w:t>
      </w:r>
      <w:r w:rsidR="007902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7786">
        <w:rPr>
          <w:rFonts w:ascii="Times New Roman" w:hAnsi="Times New Roman" w:cs="Times New Roman"/>
          <w:b/>
          <w:sz w:val="24"/>
          <w:szCs w:val="24"/>
        </w:rPr>
        <w:t>Vector</w:t>
      </w:r>
      <w:r w:rsidR="007902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7786">
        <w:rPr>
          <w:rFonts w:ascii="Times New Roman" w:hAnsi="Times New Roman" w:cs="Times New Roman"/>
          <w:b/>
          <w:sz w:val="24"/>
          <w:szCs w:val="24"/>
        </w:rPr>
        <w:t>/</w:t>
      </w:r>
      <w:r w:rsidR="007902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7786">
        <w:rPr>
          <w:rFonts w:ascii="Times New Roman" w:hAnsi="Times New Roman" w:cs="Times New Roman"/>
          <w:b/>
          <w:sz w:val="24"/>
          <w:szCs w:val="24"/>
        </w:rPr>
        <w:t>ArrayList</w:t>
      </w:r>
      <w:r w:rsidR="009839F0" w:rsidRPr="00C27786">
        <w:rPr>
          <w:rFonts w:ascii="Times New Roman" w:hAnsi="Times New Roman" w:cs="Times New Roman"/>
          <w:sz w:val="24"/>
          <w:szCs w:val="24"/>
        </w:rPr>
        <w:t>.</w:t>
      </w:r>
    </w:p>
    <w:p w14:paraId="5EEB7229" w14:textId="77777777" w:rsidR="005F7593" w:rsidRPr="00C27786" w:rsidRDefault="00564AF0" w:rsidP="009310DE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64DF97" wp14:editId="3CE27574">
            <wp:extent cx="5760000" cy="553846"/>
            <wp:effectExtent l="19050" t="1905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16" t="70543" r="3852" b="11447"/>
                    <a:stretch/>
                  </pic:blipFill>
                  <pic:spPr bwMode="auto">
                    <a:xfrm>
                      <a:off x="0" y="0"/>
                      <a:ext cx="5760000" cy="553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76AFC" w14:textId="77777777" w:rsidR="00FC246C" w:rsidRPr="00C27786" w:rsidRDefault="00FC246C" w:rsidP="00FC246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sz w:val="24"/>
          <w:szCs w:val="24"/>
        </w:rPr>
        <w:t xml:space="preserve">If user choose </w:t>
      </w:r>
      <w:r w:rsidRPr="00C27786">
        <w:rPr>
          <w:rFonts w:ascii="Times New Roman" w:hAnsi="Times New Roman" w:cs="Times New Roman"/>
          <w:b/>
          <w:sz w:val="24"/>
          <w:szCs w:val="24"/>
        </w:rPr>
        <w:t>Menu 2</w:t>
      </w:r>
      <w:r w:rsidRPr="00C27786">
        <w:rPr>
          <w:rFonts w:ascii="Times New Roman" w:hAnsi="Times New Roman" w:cs="Times New Roman"/>
          <w:sz w:val="24"/>
          <w:szCs w:val="24"/>
        </w:rPr>
        <w:t xml:space="preserve"> (</w:t>
      </w:r>
      <w:r w:rsidR="00E731D5" w:rsidRPr="00C27786">
        <w:rPr>
          <w:rFonts w:ascii="Times New Roman" w:hAnsi="Times New Roman" w:cs="Times New Roman"/>
          <w:sz w:val="24"/>
          <w:szCs w:val="24"/>
        </w:rPr>
        <w:t>‘</w:t>
      </w:r>
      <w:r w:rsidR="007F61D7">
        <w:rPr>
          <w:rFonts w:ascii="Times New Roman" w:hAnsi="Times New Roman" w:cs="Times New Roman"/>
          <w:b/>
          <w:sz w:val="24"/>
          <w:szCs w:val="24"/>
        </w:rPr>
        <w:t xml:space="preserve">Delete All </w:t>
      </w:r>
      <w:r w:rsidRPr="00C27786">
        <w:rPr>
          <w:rFonts w:ascii="Times New Roman" w:hAnsi="Times New Roman" w:cs="Times New Roman"/>
          <w:b/>
          <w:sz w:val="24"/>
          <w:szCs w:val="24"/>
        </w:rPr>
        <w:t>Phone</w:t>
      </w:r>
      <w:r w:rsidR="00E731D5" w:rsidRPr="00C27786">
        <w:rPr>
          <w:rFonts w:ascii="Times New Roman" w:hAnsi="Times New Roman" w:cs="Times New Roman"/>
          <w:sz w:val="24"/>
          <w:szCs w:val="24"/>
        </w:rPr>
        <w:t>’</w:t>
      </w:r>
      <w:r w:rsidRPr="00C27786">
        <w:rPr>
          <w:rFonts w:ascii="Times New Roman" w:hAnsi="Times New Roman" w:cs="Times New Roman"/>
          <w:sz w:val="24"/>
          <w:szCs w:val="24"/>
        </w:rPr>
        <w:t>), then:</w:t>
      </w:r>
    </w:p>
    <w:p w14:paraId="2B200217" w14:textId="77777777" w:rsidR="00E731D5" w:rsidRPr="00C27786" w:rsidRDefault="00E731D5" w:rsidP="00E731D5">
      <w:pPr>
        <w:pStyle w:val="ListParagraph"/>
        <w:numPr>
          <w:ilvl w:val="0"/>
          <w:numId w:val="16"/>
        </w:numPr>
        <w:spacing w:line="360" w:lineRule="auto"/>
        <w:ind w:left="1170" w:hanging="450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sz w:val="24"/>
          <w:szCs w:val="24"/>
        </w:rPr>
        <w:t xml:space="preserve">If </w:t>
      </w:r>
      <w:r w:rsidR="00DD4211" w:rsidRPr="00C27786">
        <w:rPr>
          <w:rFonts w:ascii="Times New Roman" w:hAnsi="Times New Roman" w:cs="Times New Roman"/>
          <w:b/>
          <w:sz w:val="24"/>
          <w:szCs w:val="24"/>
        </w:rPr>
        <w:t>a</w:t>
      </w:r>
      <w:r w:rsidR="0040379B" w:rsidRPr="00C27786">
        <w:rPr>
          <w:rFonts w:ascii="Times New Roman" w:hAnsi="Times New Roman" w:cs="Times New Roman"/>
          <w:b/>
          <w:sz w:val="24"/>
          <w:szCs w:val="24"/>
        </w:rPr>
        <w:t>ll phone</w:t>
      </w:r>
      <w:r w:rsidRPr="00C27786">
        <w:rPr>
          <w:rFonts w:ascii="Times New Roman" w:hAnsi="Times New Roman" w:cs="Times New Roman"/>
          <w:b/>
          <w:sz w:val="24"/>
          <w:szCs w:val="24"/>
        </w:rPr>
        <w:t xml:space="preserve"> data is</w:t>
      </w:r>
      <w:r w:rsidR="00692A94" w:rsidRPr="00C277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7786">
        <w:rPr>
          <w:rFonts w:ascii="Times New Roman" w:hAnsi="Times New Roman" w:cs="Times New Roman"/>
          <w:b/>
          <w:sz w:val="24"/>
          <w:szCs w:val="24"/>
        </w:rPr>
        <w:t>empty</w:t>
      </w:r>
      <w:r w:rsidR="00BC728A" w:rsidRPr="00C27786">
        <w:rPr>
          <w:rFonts w:ascii="Times New Roman" w:hAnsi="Times New Roman" w:cs="Times New Roman"/>
          <w:b/>
          <w:sz w:val="24"/>
          <w:szCs w:val="24"/>
        </w:rPr>
        <w:t>,</w:t>
      </w:r>
      <w:r w:rsidRPr="00C27786">
        <w:rPr>
          <w:rFonts w:ascii="Times New Roman" w:hAnsi="Times New Roman" w:cs="Times New Roman"/>
          <w:sz w:val="24"/>
          <w:szCs w:val="24"/>
        </w:rPr>
        <w:t xml:space="preserve"> then show message “</w:t>
      </w:r>
      <w:r w:rsidR="00E9358C" w:rsidRPr="00C27786">
        <w:rPr>
          <w:rFonts w:ascii="Times New Roman" w:hAnsi="Times New Roman" w:cs="Times New Roman"/>
          <w:b/>
          <w:sz w:val="24"/>
          <w:szCs w:val="24"/>
        </w:rPr>
        <w:t>No phone(s) to be deleted</w:t>
      </w:r>
      <w:r w:rsidRPr="00C27786">
        <w:rPr>
          <w:rFonts w:ascii="Times New Roman" w:hAnsi="Times New Roman" w:cs="Times New Roman"/>
          <w:sz w:val="24"/>
          <w:szCs w:val="24"/>
        </w:rPr>
        <w:t>”.</w:t>
      </w:r>
    </w:p>
    <w:p w14:paraId="05FCFD35" w14:textId="77777777" w:rsidR="008614BB" w:rsidRPr="00C27786" w:rsidRDefault="00E731D5" w:rsidP="0009152D">
      <w:pPr>
        <w:pStyle w:val="ListParagraph"/>
        <w:numPr>
          <w:ilvl w:val="0"/>
          <w:numId w:val="16"/>
        </w:numPr>
        <w:spacing w:line="360" w:lineRule="auto"/>
        <w:ind w:left="1170" w:hanging="450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sz w:val="24"/>
          <w:szCs w:val="24"/>
        </w:rPr>
        <w:t>Otherwise,</w:t>
      </w:r>
      <w:r w:rsidR="003F0FF3">
        <w:rPr>
          <w:rFonts w:ascii="Times New Roman" w:hAnsi="Times New Roman" w:cs="Times New Roman"/>
          <w:sz w:val="24"/>
          <w:szCs w:val="24"/>
        </w:rPr>
        <w:t xml:space="preserve"> </w:t>
      </w:r>
      <w:r w:rsidR="00DD4211" w:rsidRPr="00C27786">
        <w:rPr>
          <w:rFonts w:ascii="Times New Roman" w:hAnsi="Times New Roman" w:cs="Times New Roman"/>
          <w:b/>
          <w:sz w:val="24"/>
          <w:szCs w:val="24"/>
        </w:rPr>
        <w:t>delete all phone</w:t>
      </w:r>
      <w:r w:rsidR="003F0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4211" w:rsidRPr="00C27786">
        <w:rPr>
          <w:rFonts w:ascii="Times New Roman" w:hAnsi="Times New Roman" w:cs="Times New Roman"/>
          <w:b/>
          <w:sz w:val="24"/>
          <w:szCs w:val="24"/>
        </w:rPr>
        <w:t>data</w:t>
      </w:r>
      <w:r w:rsidR="003F0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212B" w:rsidRPr="00C27786">
        <w:rPr>
          <w:rFonts w:ascii="Times New Roman" w:hAnsi="Times New Roman" w:cs="Times New Roman"/>
          <w:sz w:val="24"/>
          <w:szCs w:val="24"/>
        </w:rPr>
        <w:t>and</w:t>
      </w:r>
      <w:r w:rsidRPr="00C27786">
        <w:rPr>
          <w:rFonts w:ascii="Times New Roman" w:hAnsi="Times New Roman" w:cs="Times New Roman"/>
          <w:sz w:val="24"/>
          <w:szCs w:val="24"/>
        </w:rPr>
        <w:t xml:space="preserve"> show message “</w:t>
      </w:r>
      <w:r w:rsidRPr="00C27786">
        <w:rPr>
          <w:rFonts w:ascii="Times New Roman" w:hAnsi="Times New Roman" w:cs="Times New Roman"/>
          <w:b/>
          <w:sz w:val="24"/>
          <w:szCs w:val="24"/>
        </w:rPr>
        <w:t>All Phones(s) has been</w:t>
      </w:r>
      <w:r w:rsidR="001C6F6E">
        <w:rPr>
          <w:rFonts w:ascii="Times New Roman" w:hAnsi="Times New Roman" w:cs="Times New Roman"/>
          <w:b/>
          <w:sz w:val="24"/>
          <w:szCs w:val="24"/>
        </w:rPr>
        <w:t xml:space="preserve"> successfully</w:t>
      </w:r>
      <w:r w:rsidRPr="00C27786">
        <w:rPr>
          <w:rFonts w:ascii="Times New Roman" w:hAnsi="Times New Roman" w:cs="Times New Roman"/>
          <w:b/>
          <w:sz w:val="24"/>
          <w:szCs w:val="24"/>
        </w:rPr>
        <w:t xml:space="preserve"> deleted</w:t>
      </w:r>
      <w:r w:rsidRPr="00C27786">
        <w:rPr>
          <w:rFonts w:ascii="Times New Roman" w:hAnsi="Times New Roman" w:cs="Times New Roman"/>
          <w:sz w:val="24"/>
          <w:szCs w:val="24"/>
        </w:rPr>
        <w:t>”.</w:t>
      </w:r>
    </w:p>
    <w:p w14:paraId="558A8D5B" w14:textId="77777777" w:rsidR="00FC246C" w:rsidRPr="00C27786" w:rsidRDefault="00FC246C" w:rsidP="00FC246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sz w:val="24"/>
          <w:szCs w:val="24"/>
        </w:rPr>
        <w:t xml:space="preserve">If user choose </w:t>
      </w:r>
      <w:r w:rsidRPr="00C27786">
        <w:rPr>
          <w:rFonts w:ascii="Times New Roman" w:hAnsi="Times New Roman" w:cs="Times New Roman"/>
          <w:b/>
          <w:sz w:val="24"/>
          <w:szCs w:val="24"/>
        </w:rPr>
        <w:t xml:space="preserve">Menu 3 </w:t>
      </w:r>
      <w:r w:rsidRPr="00C27786">
        <w:rPr>
          <w:rFonts w:ascii="Times New Roman" w:hAnsi="Times New Roman" w:cs="Times New Roman"/>
          <w:sz w:val="24"/>
          <w:szCs w:val="24"/>
        </w:rPr>
        <w:t>(</w:t>
      </w:r>
      <w:r w:rsidR="00833A7E" w:rsidRPr="00C27786">
        <w:rPr>
          <w:rFonts w:ascii="Times New Roman" w:hAnsi="Times New Roman" w:cs="Times New Roman"/>
          <w:sz w:val="24"/>
          <w:szCs w:val="24"/>
        </w:rPr>
        <w:t>‘</w:t>
      </w:r>
      <w:r w:rsidRPr="00C27786">
        <w:rPr>
          <w:rFonts w:ascii="Times New Roman" w:hAnsi="Times New Roman" w:cs="Times New Roman"/>
          <w:b/>
          <w:sz w:val="24"/>
          <w:szCs w:val="24"/>
        </w:rPr>
        <w:t>View</w:t>
      </w:r>
      <w:r w:rsidR="004F2F52">
        <w:rPr>
          <w:rFonts w:ascii="Times New Roman" w:hAnsi="Times New Roman" w:cs="Times New Roman"/>
          <w:b/>
          <w:sz w:val="24"/>
          <w:szCs w:val="24"/>
        </w:rPr>
        <w:t xml:space="preserve"> All </w:t>
      </w:r>
      <w:r w:rsidRPr="00C27786">
        <w:rPr>
          <w:rFonts w:ascii="Times New Roman" w:hAnsi="Times New Roman" w:cs="Times New Roman"/>
          <w:b/>
          <w:sz w:val="24"/>
          <w:szCs w:val="24"/>
        </w:rPr>
        <w:t>Phone</w:t>
      </w:r>
      <w:r w:rsidR="00833A7E" w:rsidRPr="00C27786">
        <w:rPr>
          <w:rFonts w:ascii="Times New Roman" w:hAnsi="Times New Roman" w:cs="Times New Roman"/>
          <w:sz w:val="24"/>
          <w:szCs w:val="24"/>
        </w:rPr>
        <w:t>’</w:t>
      </w:r>
      <w:r w:rsidR="00CF090B" w:rsidRPr="00C27786">
        <w:rPr>
          <w:rFonts w:ascii="Times New Roman" w:hAnsi="Times New Roman" w:cs="Times New Roman"/>
          <w:sz w:val="24"/>
          <w:szCs w:val="24"/>
        </w:rPr>
        <w:t>), then</w:t>
      </w:r>
      <w:r w:rsidRPr="00C27786">
        <w:rPr>
          <w:rFonts w:ascii="Times New Roman" w:hAnsi="Times New Roman" w:cs="Times New Roman"/>
          <w:sz w:val="24"/>
          <w:szCs w:val="24"/>
        </w:rPr>
        <w:t>:</w:t>
      </w:r>
    </w:p>
    <w:p w14:paraId="3F5DB141" w14:textId="77777777" w:rsidR="008D14DB" w:rsidRPr="00C27786" w:rsidRDefault="008D14DB" w:rsidP="008D14DB">
      <w:pPr>
        <w:pStyle w:val="ListParagraph"/>
        <w:numPr>
          <w:ilvl w:val="0"/>
          <w:numId w:val="16"/>
        </w:numPr>
        <w:spacing w:line="360" w:lineRule="auto"/>
        <w:ind w:left="1170" w:hanging="450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sz w:val="24"/>
          <w:szCs w:val="24"/>
        </w:rPr>
        <w:t xml:space="preserve">If </w:t>
      </w:r>
      <w:r w:rsidRPr="00C27786">
        <w:rPr>
          <w:rFonts w:ascii="Times New Roman" w:hAnsi="Times New Roman" w:cs="Times New Roman"/>
          <w:b/>
          <w:sz w:val="24"/>
          <w:szCs w:val="24"/>
        </w:rPr>
        <w:t>all phone data is</w:t>
      </w:r>
      <w:r w:rsidR="00692A94" w:rsidRPr="00C277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7786">
        <w:rPr>
          <w:rFonts w:ascii="Times New Roman" w:hAnsi="Times New Roman" w:cs="Times New Roman"/>
          <w:b/>
          <w:sz w:val="24"/>
          <w:szCs w:val="24"/>
        </w:rPr>
        <w:t>empty</w:t>
      </w:r>
      <w:r w:rsidRPr="007B70E7">
        <w:rPr>
          <w:rFonts w:ascii="Times New Roman" w:hAnsi="Times New Roman" w:cs="Times New Roman"/>
          <w:sz w:val="24"/>
          <w:szCs w:val="24"/>
        </w:rPr>
        <w:t>,</w:t>
      </w:r>
      <w:r w:rsidRPr="00C27786">
        <w:rPr>
          <w:rFonts w:ascii="Times New Roman" w:hAnsi="Times New Roman" w:cs="Times New Roman"/>
          <w:sz w:val="24"/>
          <w:szCs w:val="24"/>
        </w:rPr>
        <w:t xml:space="preserve"> then show message “</w:t>
      </w:r>
      <w:r w:rsidRPr="00C27786">
        <w:rPr>
          <w:rFonts w:ascii="Times New Roman" w:hAnsi="Times New Roman" w:cs="Times New Roman"/>
          <w:b/>
          <w:sz w:val="24"/>
          <w:szCs w:val="24"/>
        </w:rPr>
        <w:t>No phone(s) to be shown</w:t>
      </w:r>
      <w:r w:rsidRPr="00C27786">
        <w:rPr>
          <w:rFonts w:ascii="Times New Roman" w:hAnsi="Times New Roman" w:cs="Times New Roman"/>
          <w:sz w:val="24"/>
          <w:szCs w:val="24"/>
        </w:rPr>
        <w:t>”.</w:t>
      </w:r>
    </w:p>
    <w:p w14:paraId="0865D240" w14:textId="77777777" w:rsidR="008D14DB" w:rsidRPr="00C27786" w:rsidRDefault="008D14DB" w:rsidP="008D14DB">
      <w:pPr>
        <w:pStyle w:val="ListParagraph"/>
        <w:numPr>
          <w:ilvl w:val="0"/>
          <w:numId w:val="16"/>
        </w:numPr>
        <w:spacing w:line="360" w:lineRule="auto"/>
        <w:ind w:left="1170" w:hanging="450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sz w:val="24"/>
          <w:szCs w:val="24"/>
        </w:rPr>
        <w:t>Otherwise</w:t>
      </w:r>
      <w:r w:rsidR="00646FE9" w:rsidRPr="00C27786">
        <w:rPr>
          <w:rFonts w:ascii="Times New Roman" w:hAnsi="Times New Roman" w:cs="Times New Roman"/>
          <w:sz w:val="24"/>
          <w:szCs w:val="24"/>
        </w:rPr>
        <w:t xml:space="preserve">, show </w:t>
      </w:r>
      <w:r w:rsidR="00646FE9" w:rsidRPr="00C27786">
        <w:rPr>
          <w:rFonts w:ascii="Times New Roman" w:hAnsi="Times New Roman" w:cs="Times New Roman"/>
          <w:b/>
          <w:sz w:val="24"/>
          <w:szCs w:val="24"/>
        </w:rPr>
        <w:t>all phone data</w:t>
      </w:r>
      <w:r w:rsidR="00646FE9" w:rsidRPr="00C27786">
        <w:rPr>
          <w:rFonts w:ascii="Times New Roman" w:hAnsi="Times New Roman" w:cs="Times New Roman"/>
          <w:sz w:val="24"/>
          <w:szCs w:val="24"/>
        </w:rPr>
        <w:t>.</w:t>
      </w:r>
    </w:p>
    <w:p w14:paraId="453F873D" w14:textId="77777777" w:rsidR="008614BB" w:rsidRPr="00C27786" w:rsidRDefault="00EC6553" w:rsidP="003C71B8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B590" wp14:editId="3A0227A9">
            <wp:extent cx="5760000" cy="365947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604" t="68932" r="3143" b="20388"/>
                    <a:stretch/>
                  </pic:blipFill>
                  <pic:spPr bwMode="auto">
                    <a:xfrm>
                      <a:off x="0" y="0"/>
                      <a:ext cx="5760000" cy="3659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40C86" w14:textId="1D4D1CC2" w:rsidR="003C71B8" w:rsidRDefault="00C91EFA" w:rsidP="003C71B8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54F1E1" wp14:editId="5B4FB45A">
            <wp:extent cx="5760000" cy="1579096"/>
            <wp:effectExtent l="19050" t="1905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01" t="38922" r="3810" b="9804"/>
                    <a:stretch/>
                  </pic:blipFill>
                  <pic:spPr bwMode="auto">
                    <a:xfrm>
                      <a:off x="0" y="0"/>
                      <a:ext cx="5760000" cy="1579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4BEF3" w14:textId="77777777" w:rsidR="0037349B" w:rsidRPr="00C27786" w:rsidRDefault="0037349B" w:rsidP="003C71B8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14:paraId="34D13098" w14:textId="77777777" w:rsidR="00E84DEA" w:rsidRPr="00402FF8" w:rsidRDefault="00AB596C" w:rsidP="00643F7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27786">
        <w:rPr>
          <w:rFonts w:ascii="Times New Roman" w:hAnsi="Times New Roman" w:cs="Times New Roman"/>
          <w:sz w:val="24"/>
          <w:szCs w:val="24"/>
        </w:rPr>
        <w:t xml:space="preserve">If user choose </w:t>
      </w:r>
      <w:r w:rsidRPr="00C27786">
        <w:rPr>
          <w:rFonts w:ascii="Times New Roman" w:hAnsi="Times New Roman" w:cs="Times New Roman"/>
          <w:b/>
          <w:sz w:val="24"/>
          <w:szCs w:val="24"/>
        </w:rPr>
        <w:t xml:space="preserve">Menu 4 </w:t>
      </w:r>
      <w:r w:rsidRPr="00C27786">
        <w:rPr>
          <w:rFonts w:ascii="Times New Roman" w:hAnsi="Times New Roman" w:cs="Times New Roman"/>
          <w:sz w:val="24"/>
          <w:szCs w:val="24"/>
        </w:rPr>
        <w:t>(</w:t>
      </w:r>
      <w:r w:rsidR="003277F6" w:rsidRPr="00C27786">
        <w:rPr>
          <w:rFonts w:ascii="Times New Roman" w:hAnsi="Times New Roman" w:cs="Times New Roman"/>
          <w:sz w:val="24"/>
          <w:szCs w:val="24"/>
        </w:rPr>
        <w:t>‘</w:t>
      </w:r>
      <w:r w:rsidR="003277F6" w:rsidRPr="00C27786">
        <w:rPr>
          <w:rFonts w:ascii="Times New Roman" w:hAnsi="Times New Roman" w:cs="Times New Roman"/>
          <w:b/>
          <w:sz w:val="24"/>
          <w:szCs w:val="24"/>
        </w:rPr>
        <w:t>E</w:t>
      </w:r>
      <w:r w:rsidRPr="00C27786">
        <w:rPr>
          <w:rFonts w:ascii="Times New Roman" w:hAnsi="Times New Roman" w:cs="Times New Roman"/>
          <w:b/>
          <w:sz w:val="24"/>
          <w:szCs w:val="24"/>
        </w:rPr>
        <w:t>xit</w:t>
      </w:r>
      <w:r w:rsidR="003277F6" w:rsidRPr="00C27786">
        <w:rPr>
          <w:rFonts w:ascii="Times New Roman" w:hAnsi="Times New Roman" w:cs="Times New Roman"/>
          <w:sz w:val="24"/>
          <w:szCs w:val="24"/>
        </w:rPr>
        <w:t>’</w:t>
      </w:r>
      <w:r w:rsidRPr="00C27786">
        <w:rPr>
          <w:rFonts w:ascii="Times New Roman" w:hAnsi="Times New Roman" w:cs="Times New Roman"/>
          <w:sz w:val="24"/>
          <w:szCs w:val="24"/>
        </w:rPr>
        <w:t xml:space="preserve">), </w:t>
      </w:r>
      <w:r w:rsidR="002C718C" w:rsidRPr="00C27786">
        <w:rPr>
          <w:rFonts w:ascii="Times New Roman" w:hAnsi="Times New Roman" w:cs="Times New Roman"/>
          <w:bCs/>
          <w:sz w:val="24"/>
          <w:szCs w:val="24"/>
        </w:rPr>
        <w:t xml:space="preserve">the program will be </w:t>
      </w:r>
      <w:r w:rsidR="002C718C" w:rsidRPr="00C27786">
        <w:rPr>
          <w:rFonts w:ascii="Times New Roman" w:hAnsi="Times New Roman" w:cs="Times New Roman"/>
          <w:b/>
          <w:bCs/>
          <w:sz w:val="24"/>
          <w:szCs w:val="24"/>
        </w:rPr>
        <w:t>closed</w:t>
      </w:r>
      <w:r w:rsidR="00B934E3" w:rsidRPr="00C27786">
        <w:rPr>
          <w:rFonts w:ascii="Times New Roman" w:hAnsi="Times New Roman" w:cs="Times New Roman"/>
          <w:sz w:val="24"/>
          <w:szCs w:val="24"/>
        </w:rPr>
        <w:t>.</w:t>
      </w:r>
    </w:p>
    <w:p w14:paraId="75AD7DBC" w14:textId="77777777" w:rsidR="00402FF8" w:rsidRPr="00C27786" w:rsidRDefault="00402FF8" w:rsidP="00402FF8">
      <w:pPr>
        <w:pStyle w:val="ListParagraph"/>
        <w:spacing w:line="360" w:lineRule="auto"/>
        <w:ind w:left="770"/>
        <w:rPr>
          <w:rFonts w:ascii="Times New Roman" w:hAnsi="Times New Roman" w:cs="Times New Roman"/>
          <w:i/>
          <w:sz w:val="24"/>
          <w:szCs w:val="24"/>
        </w:rPr>
      </w:pPr>
    </w:p>
    <w:p w14:paraId="58420EBC" w14:textId="77777777" w:rsidR="00F7561A" w:rsidRPr="00C27786" w:rsidRDefault="00F7561A" w:rsidP="0004224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C27786">
        <w:rPr>
          <w:rFonts w:ascii="Times New Roman" w:hAnsi="Times New Roman" w:cs="Times New Roman"/>
          <w:b/>
          <w:bCs/>
          <w:sz w:val="24"/>
          <w:szCs w:val="24"/>
        </w:rPr>
        <w:t>Please run the EXE file to see the sample program.</w:t>
      </w:r>
    </w:p>
    <w:sectPr w:rsidR="00F7561A" w:rsidRPr="00C27786" w:rsidSect="00E173F7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7370C" w14:textId="77777777" w:rsidR="002D1B16" w:rsidRDefault="002D1B16" w:rsidP="00273E4A">
      <w:r>
        <w:separator/>
      </w:r>
    </w:p>
  </w:endnote>
  <w:endnote w:type="continuationSeparator" w:id="0">
    <w:p w14:paraId="56B28233" w14:textId="77777777" w:rsidR="002D1B16" w:rsidRDefault="002D1B16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BC504" w14:textId="77777777" w:rsidR="00907314" w:rsidRDefault="00C91EFA" w:rsidP="0093677F">
    <w:pPr>
      <w:pStyle w:val="Footer"/>
      <w:rPr>
        <w:b/>
        <w:bCs/>
      </w:rPr>
    </w:pPr>
    <w:r>
      <w:rPr>
        <w:noProof/>
        <w:sz w:val="20"/>
        <w:lang w:eastAsia="en-US"/>
      </w:rPr>
      <w:pict w14:anchorId="73602B1A">
        <v:line id="Line 1" o:spid="_x0000_s2050" style="position:absolute;z-index:251660288;visibility:visible;mso-wrap-distance-top:-3e-5mm;mso-wrap-distance-bottom:-3e-5mm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</w:pict>
    </w:r>
  </w:p>
  <w:p w14:paraId="6A521C6B" w14:textId="77777777" w:rsidR="00907314" w:rsidRPr="000F1EBF" w:rsidRDefault="00907314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58594E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58594E" w:rsidRPr="000F1EBF">
          <w:rPr>
            <w:sz w:val="22"/>
            <w:szCs w:val="22"/>
            <w:lang w:val="id-ID"/>
          </w:rPr>
          <w:fldChar w:fldCharType="separate"/>
        </w:r>
        <w:r w:rsidR="00C91EFA">
          <w:rPr>
            <w:noProof/>
            <w:sz w:val="22"/>
            <w:szCs w:val="22"/>
            <w:lang w:val="id-ID"/>
          </w:rPr>
          <w:t>3</w:t>
        </w:r>
        <w:r w:rsidR="0058594E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58594E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58594E" w:rsidRPr="000F1EBF">
          <w:rPr>
            <w:sz w:val="22"/>
            <w:szCs w:val="22"/>
            <w:lang w:val="id-ID"/>
          </w:rPr>
          <w:fldChar w:fldCharType="separate"/>
        </w:r>
        <w:r w:rsidR="00C91EFA">
          <w:rPr>
            <w:noProof/>
            <w:sz w:val="22"/>
            <w:szCs w:val="22"/>
            <w:lang w:val="id-ID"/>
          </w:rPr>
          <w:t>3</w:t>
        </w:r>
        <w:r w:rsidR="0058594E"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6B191959" w14:textId="77777777" w:rsidR="00907314" w:rsidRPr="005F794B" w:rsidRDefault="00907314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58594E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58594E" w:rsidRPr="005F794B">
          <w:rPr>
            <w:i/>
            <w:sz w:val="20"/>
            <w:szCs w:val="20"/>
            <w:lang w:val="id-ID"/>
          </w:rPr>
          <w:fldChar w:fldCharType="separate"/>
        </w:r>
        <w:r w:rsidR="00C91EFA">
          <w:rPr>
            <w:i/>
            <w:noProof/>
            <w:sz w:val="20"/>
            <w:szCs w:val="20"/>
            <w:lang w:val="id-ID"/>
          </w:rPr>
          <w:t>3</w:t>
        </w:r>
        <w:r w:rsidR="0058594E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58594E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58594E" w:rsidRPr="005F794B">
          <w:rPr>
            <w:i/>
            <w:sz w:val="20"/>
            <w:szCs w:val="20"/>
            <w:lang w:val="id-ID"/>
          </w:rPr>
          <w:fldChar w:fldCharType="separate"/>
        </w:r>
        <w:r w:rsidR="00C91EFA">
          <w:rPr>
            <w:i/>
            <w:noProof/>
            <w:sz w:val="20"/>
            <w:szCs w:val="20"/>
            <w:lang w:val="id-ID"/>
          </w:rPr>
          <w:t>3</w:t>
        </w:r>
        <w:r w:rsidR="0058594E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CEE5B6D" w14:textId="77777777" w:rsidR="00907314" w:rsidRPr="0093677F" w:rsidRDefault="00907314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95849" w14:textId="77777777" w:rsidR="00907314" w:rsidRDefault="00C91EFA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w:pict w14:anchorId="4B62822D">
        <v:line id="Line 2" o:spid="_x0000_s2049" style="position:absolute;z-index:251661312;visibility:visible;mso-wrap-distance-top:-3e-5mm;mso-wrap-distance-bottom:-3e-5mm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</w:pict>
    </w:r>
  </w:p>
  <w:p w14:paraId="6F4CCDD2" w14:textId="77777777" w:rsidR="00907314" w:rsidRPr="005F794B" w:rsidRDefault="00907314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58594E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58594E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58594E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58594E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58594E" w:rsidRPr="005F794B">
          <w:rPr>
            <w:lang w:val="id-ID"/>
          </w:rPr>
          <w:fldChar w:fldCharType="separate"/>
        </w:r>
        <w:r w:rsidR="00AC087F">
          <w:rPr>
            <w:noProof/>
            <w:lang w:val="id-ID"/>
          </w:rPr>
          <w:t>3</w:t>
        </w:r>
        <w:r w:rsidR="0058594E" w:rsidRPr="005F794B">
          <w:rPr>
            <w:lang w:val="id-ID"/>
          </w:rPr>
          <w:fldChar w:fldCharType="end"/>
        </w:r>
      </w:sdtContent>
    </w:sdt>
  </w:p>
  <w:p w14:paraId="7080E14E" w14:textId="77777777" w:rsidR="00907314" w:rsidRPr="005F794B" w:rsidRDefault="00907314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58594E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58594E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58594E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58594E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58594E" w:rsidRPr="005F794B">
          <w:rPr>
            <w:i/>
            <w:sz w:val="20"/>
            <w:szCs w:val="20"/>
            <w:lang w:val="id-ID"/>
          </w:rPr>
          <w:fldChar w:fldCharType="separate"/>
        </w:r>
        <w:r w:rsidR="00AC087F">
          <w:rPr>
            <w:i/>
            <w:noProof/>
            <w:sz w:val="20"/>
            <w:szCs w:val="20"/>
            <w:lang w:val="id-ID"/>
          </w:rPr>
          <w:t>3</w:t>
        </w:r>
        <w:r w:rsidR="0058594E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1B505C75" w14:textId="77777777" w:rsidR="00907314" w:rsidRDefault="009073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0947A" w14:textId="77777777" w:rsidR="002D1B16" w:rsidRDefault="002D1B16" w:rsidP="00273E4A">
      <w:r>
        <w:separator/>
      </w:r>
    </w:p>
  </w:footnote>
  <w:footnote w:type="continuationSeparator" w:id="0">
    <w:p w14:paraId="35258BCF" w14:textId="77777777" w:rsidR="002D1B16" w:rsidRDefault="002D1B16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2"/>
      <w:gridCol w:w="5055"/>
    </w:tblGrid>
    <w:tr w:rsidR="00907314" w14:paraId="46F9F47A" w14:textId="77777777" w:rsidTr="005D0782">
      <w:tc>
        <w:tcPr>
          <w:tcW w:w="5220" w:type="dxa"/>
        </w:tcPr>
        <w:p w14:paraId="58FDA1D1" w14:textId="77777777" w:rsidR="00907314" w:rsidRPr="000B28BE" w:rsidRDefault="00E577DA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 w:rsidRPr="00E577DA">
            <w:rPr>
              <w:b/>
              <w:sz w:val="20"/>
            </w:rPr>
            <w:t>220216</w:t>
          </w:r>
        </w:p>
      </w:tc>
      <w:tc>
        <w:tcPr>
          <w:tcW w:w="5220" w:type="dxa"/>
        </w:tcPr>
        <w:p w14:paraId="1535AB51" w14:textId="77777777" w:rsidR="00907314" w:rsidRDefault="00907314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>
            <w:rPr>
              <w:b/>
              <w:sz w:val="20"/>
              <w:szCs w:val="20"/>
              <w:lang w:val="sv-SE"/>
            </w:rPr>
            <w:t>FM-BINUS-AA-FPT-66/R6</w:t>
          </w:r>
        </w:p>
      </w:tc>
    </w:tr>
  </w:tbl>
  <w:p w14:paraId="7E24D30B" w14:textId="77777777" w:rsidR="00907314" w:rsidRDefault="00907314" w:rsidP="005D0782">
    <w:pPr>
      <w:pStyle w:val="Header"/>
      <w:tabs>
        <w:tab w:val="clear" w:pos="9360"/>
      </w:tabs>
    </w:pPr>
    <w:r>
      <w:tab/>
    </w:r>
  </w:p>
  <w:p w14:paraId="65C14E52" w14:textId="77777777" w:rsidR="00907314" w:rsidRDefault="009073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F31F2" w14:textId="77777777" w:rsidR="00907314" w:rsidRDefault="00907314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C2E4C"/>
    <w:multiLevelType w:val="hybridMultilevel"/>
    <w:tmpl w:val="C84453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BB60DA"/>
    <w:multiLevelType w:val="hybridMultilevel"/>
    <w:tmpl w:val="74DA3C0E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>
    <w:nsid w:val="088B6D9D"/>
    <w:multiLevelType w:val="hybridMultilevel"/>
    <w:tmpl w:val="926CB15A"/>
    <w:lvl w:ilvl="0" w:tplc="A0BA7AC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F">
      <w:start w:val="1"/>
      <w:numFmt w:val="decimal"/>
      <w:lvlText w:val="%2."/>
      <w:lvlJc w:val="left"/>
      <w:pPr>
        <w:ind w:left="81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B75C68"/>
    <w:multiLevelType w:val="hybridMultilevel"/>
    <w:tmpl w:val="6128C3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5803E7"/>
    <w:multiLevelType w:val="hybridMultilevel"/>
    <w:tmpl w:val="CF2443A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840E0C"/>
    <w:multiLevelType w:val="hybridMultilevel"/>
    <w:tmpl w:val="B812106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29EA2F42"/>
    <w:multiLevelType w:val="hybridMultilevel"/>
    <w:tmpl w:val="AE7E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25362"/>
    <w:multiLevelType w:val="hybridMultilevel"/>
    <w:tmpl w:val="56EA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4185D"/>
    <w:multiLevelType w:val="hybridMultilevel"/>
    <w:tmpl w:val="CA8A904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C667C8"/>
    <w:multiLevelType w:val="hybridMultilevel"/>
    <w:tmpl w:val="5094AC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AD2104"/>
    <w:multiLevelType w:val="hybridMultilevel"/>
    <w:tmpl w:val="876820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2F1968"/>
    <w:multiLevelType w:val="hybridMultilevel"/>
    <w:tmpl w:val="74DA3C0E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2">
    <w:nsid w:val="42D23885"/>
    <w:multiLevelType w:val="hybridMultilevel"/>
    <w:tmpl w:val="9B20A0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7067B31"/>
    <w:multiLevelType w:val="hybridMultilevel"/>
    <w:tmpl w:val="01D0CCC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862013F"/>
    <w:multiLevelType w:val="hybridMultilevel"/>
    <w:tmpl w:val="17569B22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5">
    <w:nsid w:val="6B322C1B"/>
    <w:multiLevelType w:val="hybridMultilevel"/>
    <w:tmpl w:val="2F66BB0E"/>
    <w:lvl w:ilvl="0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6">
    <w:nsid w:val="74AD6442"/>
    <w:multiLevelType w:val="hybridMultilevel"/>
    <w:tmpl w:val="AF98C6F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710834"/>
    <w:multiLevelType w:val="hybridMultilevel"/>
    <w:tmpl w:val="0BE21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1142BA"/>
    <w:multiLevelType w:val="hybridMultilevel"/>
    <w:tmpl w:val="112AF610"/>
    <w:lvl w:ilvl="0" w:tplc="70FE1CAA">
      <w:start w:val="1"/>
      <w:numFmt w:val="decimal"/>
      <w:lvlText w:val="%1."/>
      <w:lvlJc w:val="left"/>
      <w:pPr>
        <w:ind w:left="14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2"/>
  </w:num>
  <w:num w:numId="5">
    <w:abstractNumId w:val="9"/>
  </w:num>
  <w:num w:numId="6">
    <w:abstractNumId w:val="3"/>
  </w:num>
  <w:num w:numId="7">
    <w:abstractNumId w:val="13"/>
  </w:num>
  <w:num w:numId="8">
    <w:abstractNumId w:val="4"/>
  </w:num>
  <w:num w:numId="9">
    <w:abstractNumId w:val="7"/>
  </w:num>
  <w:num w:numId="10">
    <w:abstractNumId w:val="17"/>
  </w:num>
  <w:num w:numId="11">
    <w:abstractNumId w:val="16"/>
  </w:num>
  <w:num w:numId="12">
    <w:abstractNumId w:val="10"/>
  </w:num>
  <w:num w:numId="13">
    <w:abstractNumId w:val="0"/>
  </w:num>
  <w:num w:numId="14">
    <w:abstractNumId w:val="5"/>
  </w:num>
  <w:num w:numId="15">
    <w:abstractNumId w:val="18"/>
  </w:num>
  <w:num w:numId="16">
    <w:abstractNumId w:val="15"/>
  </w:num>
  <w:num w:numId="17">
    <w:abstractNumId w:val="14"/>
  </w:num>
  <w:num w:numId="18">
    <w:abstractNumId w:val="11"/>
  </w:num>
  <w:num w:numId="19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609E"/>
    <w:rsid w:val="00002B58"/>
    <w:rsid w:val="00020271"/>
    <w:rsid w:val="00020F10"/>
    <w:rsid w:val="00022E62"/>
    <w:rsid w:val="00023890"/>
    <w:rsid w:val="00026BDF"/>
    <w:rsid w:val="00040C3B"/>
    <w:rsid w:val="00042240"/>
    <w:rsid w:val="00047B1D"/>
    <w:rsid w:val="00051154"/>
    <w:rsid w:val="00056F21"/>
    <w:rsid w:val="000641E0"/>
    <w:rsid w:val="00072DE7"/>
    <w:rsid w:val="0009152D"/>
    <w:rsid w:val="000935C7"/>
    <w:rsid w:val="00096AB0"/>
    <w:rsid w:val="000A0C90"/>
    <w:rsid w:val="000A23D8"/>
    <w:rsid w:val="000A26F4"/>
    <w:rsid w:val="000A3F41"/>
    <w:rsid w:val="000B28BE"/>
    <w:rsid w:val="000B69D0"/>
    <w:rsid w:val="000C3350"/>
    <w:rsid w:val="000C75E0"/>
    <w:rsid w:val="000D3FB2"/>
    <w:rsid w:val="000D5E13"/>
    <w:rsid w:val="000E2659"/>
    <w:rsid w:val="000E63DC"/>
    <w:rsid w:val="000E763C"/>
    <w:rsid w:val="000F057A"/>
    <w:rsid w:val="000F1EBF"/>
    <w:rsid w:val="000F359C"/>
    <w:rsid w:val="000F74EA"/>
    <w:rsid w:val="000F7CFC"/>
    <w:rsid w:val="000F7FC6"/>
    <w:rsid w:val="001014A6"/>
    <w:rsid w:val="001020E4"/>
    <w:rsid w:val="001117E8"/>
    <w:rsid w:val="001133A2"/>
    <w:rsid w:val="00122BC2"/>
    <w:rsid w:val="00126822"/>
    <w:rsid w:val="00127B58"/>
    <w:rsid w:val="00131DAA"/>
    <w:rsid w:val="00132D04"/>
    <w:rsid w:val="00142594"/>
    <w:rsid w:val="00145C2E"/>
    <w:rsid w:val="00150E94"/>
    <w:rsid w:val="001547B2"/>
    <w:rsid w:val="0015698F"/>
    <w:rsid w:val="00156C3C"/>
    <w:rsid w:val="0016097C"/>
    <w:rsid w:val="00164A7B"/>
    <w:rsid w:val="001664CB"/>
    <w:rsid w:val="001733D6"/>
    <w:rsid w:val="001748BA"/>
    <w:rsid w:val="00176268"/>
    <w:rsid w:val="00176AE2"/>
    <w:rsid w:val="00183F26"/>
    <w:rsid w:val="00190BB9"/>
    <w:rsid w:val="001955A6"/>
    <w:rsid w:val="001A2268"/>
    <w:rsid w:val="001B3A2E"/>
    <w:rsid w:val="001B3E45"/>
    <w:rsid w:val="001B51D1"/>
    <w:rsid w:val="001C4520"/>
    <w:rsid w:val="001C6F6E"/>
    <w:rsid w:val="001C7F6D"/>
    <w:rsid w:val="001D38B7"/>
    <w:rsid w:val="001D399B"/>
    <w:rsid w:val="001D40CE"/>
    <w:rsid w:val="001D4810"/>
    <w:rsid w:val="001D502F"/>
    <w:rsid w:val="001E46EB"/>
    <w:rsid w:val="001E637E"/>
    <w:rsid w:val="001E661C"/>
    <w:rsid w:val="001F64B6"/>
    <w:rsid w:val="00222834"/>
    <w:rsid w:val="00224780"/>
    <w:rsid w:val="00235C36"/>
    <w:rsid w:val="002376FA"/>
    <w:rsid w:val="00250462"/>
    <w:rsid w:val="00251E3E"/>
    <w:rsid w:val="0025399A"/>
    <w:rsid w:val="0026606C"/>
    <w:rsid w:val="00270A13"/>
    <w:rsid w:val="00273E4A"/>
    <w:rsid w:val="002754B0"/>
    <w:rsid w:val="00281799"/>
    <w:rsid w:val="002841B3"/>
    <w:rsid w:val="0028765C"/>
    <w:rsid w:val="00292836"/>
    <w:rsid w:val="002956DC"/>
    <w:rsid w:val="00296DA6"/>
    <w:rsid w:val="002A07C0"/>
    <w:rsid w:val="002A138B"/>
    <w:rsid w:val="002A66E0"/>
    <w:rsid w:val="002B00F2"/>
    <w:rsid w:val="002B2B24"/>
    <w:rsid w:val="002B60D1"/>
    <w:rsid w:val="002B7CDD"/>
    <w:rsid w:val="002C1F76"/>
    <w:rsid w:val="002C2A19"/>
    <w:rsid w:val="002C36F3"/>
    <w:rsid w:val="002C3AC5"/>
    <w:rsid w:val="002C718C"/>
    <w:rsid w:val="002C7957"/>
    <w:rsid w:val="002C7FC0"/>
    <w:rsid w:val="002D1472"/>
    <w:rsid w:val="002D1644"/>
    <w:rsid w:val="002D1B16"/>
    <w:rsid w:val="002D584F"/>
    <w:rsid w:val="002D7F31"/>
    <w:rsid w:val="002E3324"/>
    <w:rsid w:val="002E4FA6"/>
    <w:rsid w:val="002F01F5"/>
    <w:rsid w:val="003002A2"/>
    <w:rsid w:val="00303087"/>
    <w:rsid w:val="00305136"/>
    <w:rsid w:val="003054E4"/>
    <w:rsid w:val="00307AFB"/>
    <w:rsid w:val="00312DB5"/>
    <w:rsid w:val="00312DEB"/>
    <w:rsid w:val="00316FF3"/>
    <w:rsid w:val="00320C87"/>
    <w:rsid w:val="00321362"/>
    <w:rsid w:val="00323347"/>
    <w:rsid w:val="0032776F"/>
    <w:rsid w:val="003277F6"/>
    <w:rsid w:val="00331F24"/>
    <w:rsid w:val="00335273"/>
    <w:rsid w:val="0033632D"/>
    <w:rsid w:val="003432E6"/>
    <w:rsid w:val="003439D3"/>
    <w:rsid w:val="003548FA"/>
    <w:rsid w:val="003603BD"/>
    <w:rsid w:val="003606A6"/>
    <w:rsid w:val="0036608E"/>
    <w:rsid w:val="0036669F"/>
    <w:rsid w:val="00366844"/>
    <w:rsid w:val="00371654"/>
    <w:rsid w:val="0037349B"/>
    <w:rsid w:val="0037553B"/>
    <w:rsid w:val="003761A7"/>
    <w:rsid w:val="00377BDA"/>
    <w:rsid w:val="00384C7B"/>
    <w:rsid w:val="00387D06"/>
    <w:rsid w:val="003A1788"/>
    <w:rsid w:val="003A2E04"/>
    <w:rsid w:val="003A6965"/>
    <w:rsid w:val="003A7919"/>
    <w:rsid w:val="003B0657"/>
    <w:rsid w:val="003B0792"/>
    <w:rsid w:val="003B0E5A"/>
    <w:rsid w:val="003B1D05"/>
    <w:rsid w:val="003B27CC"/>
    <w:rsid w:val="003B2E76"/>
    <w:rsid w:val="003B572A"/>
    <w:rsid w:val="003B5F77"/>
    <w:rsid w:val="003C079C"/>
    <w:rsid w:val="003C0A29"/>
    <w:rsid w:val="003C1CE6"/>
    <w:rsid w:val="003C3751"/>
    <w:rsid w:val="003C490E"/>
    <w:rsid w:val="003C71B8"/>
    <w:rsid w:val="003D7084"/>
    <w:rsid w:val="003E6EA5"/>
    <w:rsid w:val="003F0FF3"/>
    <w:rsid w:val="003F4EA2"/>
    <w:rsid w:val="003F5F2E"/>
    <w:rsid w:val="003F71D2"/>
    <w:rsid w:val="00400E25"/>
    <w:rsid w:val="00402FF8"/>
    <w:rsid w:val="0040379B"/>
    <w:rsid w:val="00404332"/>
    <w:rsid w:val="00405090"/>
    <w:rsid w:val="00406431"/>
    <w:rsid w:val="004074A1"/>
    <w:rsid w:val="004151E2"/>
    <w:rsid w:val="00422134"/>
    <w:rsid w:val="00424875"/>
    <w:rsid w:val="00434FFC"/>
    <w:rsid w:val="00446550"/>
    <w:rsid w:val="00446D31"/>
    <w:rsid w:val="00447036"/>
    <w:rsid w:val="004470B3"/>
    <w:rsid w:val="00450C32"/>
    <w:rsid w:val="0045325D"/>
    <w:rsid w:val="00460EBA"/>
    <w:rsid w:val="00462CF8"/>
    <w:rsid w:val="00462FC4"/>
    <w:rsid w:val="00470964"/>
    <w:rsid w:val="004716A8"/>
    <w:rsid w:val="00474B3C"/>
    <w:rsid w:val="0049019D"/>
    <w:rsid w:val="00490FA8"/>
    <w:rsid w:val="004917A2"/>
    <w:rsid w:val="004932EE"/>
    <w:rsid w:val="00494E4C"/>
    <w:rsid w:val="00496E42"/>
    <w:rsid w:val="004B09D8"/>
    <w:rsid w:val="004B1341"/>
    <w:rsid w:val="004B47B5"/>
    <w:rsid w:val="004B6AFE"/>
    <w:rsid w:val="004B729E"/>
    <w:rsid w:val="004C0F0C"/>
    <w:rsid w:val="004C33D2"/>
    <w:rsid w:val="004C4272"/>
    <w:rsid w:val="004D176C"/>
    <w:rsid w:val="004D5244"/>
    <w:rsid w:val="004D6F90"/>
    <w:rsid w:val="004E7352"/>
    <w:rsid w:val="004F2112"/>
    <w:rsid w:val="004F2F52"/>
    <w:rsid w:val="00512B9F"/>
    <w:rsid w:val="00520E03"/>
    <w:rsid w:val="005314B7"/>
    <w:rsid w:val="005338CC"/>
    <w:rsid w:val="00535DA7"/>
    <w:rsid w:val="00541083"/>
    <w:rsid w:val="005428B5"/>
    <w:rsid w:val="005447D7"/>
    <w:rsid w:val="00552574"/>
    <w:rsid w:val="0055410B"/>
    <w:rsid w:val="00554AA3"/>
    <w:rsid w:val="00556503"/>
    <w:rsid w:val="00556736"/>
    <w:rsid w:val="00556E41"/>
    <w:rsid w:val="005617E7"/>
    <w:rsid w:val="00564AF0"/>
    <w:rsid w:val="00571B72"/>
    <w:rsid w:val="00577DE3"/>
    <w:rsid w:val="00582417"/>
    <w:rsid w:val="00582E4C"/>
    <w:rsid w:val="0058594E"/>
    <w:rsid w:val="00586327"/>
    <w:rsid w:val="00587AD6"/>
    <w:rsid w:val="005A072D"/>
    <w:rsid w:val="005A32DD"/>
    <w:rsid w:val="005A7611"/>
    <w:rsid w:val="005B07D4"/>
    <w:rsid w:val="005B16C1"/>
    <w:rsid w:val="005B3392"/>
    <w:rsid w:val="005B5D42"/>
    <w:rsid w:val="005B66A9"/>
    <w:rsid w:val="005C156C"/>
    <w:rsid w:val="005C19B6"/>
    <w:rsid w:val="005C6815"/>
    <w:rsid w:val="005D0782"/>
    <w:rsid w:val="005D1689"/>
    <w:rsid w:val="005D1BFC"/>
    <w:rsid w:val="005D6FFA"/>
    <w:rsid w:val="005D7902"/>
    <w:rsid w:val="005E39BB"/>
    <w:rsid w:val="005E52CD"/>
    <w:rsid w:val="005E5B33"/>
    <w:rsid w:val="005F350A"/>
    <w:rsid w:val="005F5D0C"/>
    <w:rsid w:val="005F7593"/>
    <w:rsid w:val="005F75D3"/>
    <w:rsid w:val="005F794B"/>
    <w:rsid w:val="0060201C"/>
    <w:rsid w:val="00603BC9"/>
    <w:rsid w:val="0060486C"/>
    <w:rsid w:val="00604E47"/>
    <w:rsid w:val="0061730D"/>
    <w:rsid w:val="00631EEE"/>
    <w:rsid w:val="006327F6"/>
    <w:rsid w:val="006331F4"/>
    <w:rsid w:val="00635EE5"/>
    <w:rsid w:val="006360C3"/>
    <w:rsid w:val="00643F75"/>
    <w:rsid w:val="00646FE9"/>
    <w:rsid w:val="00650252"/>
    <w:rsid w:val="00650B1F"/>
    <w:rsid w:val="006518C2"/>
    <w:rsid w:val="006653D9"/>
    <w:rsid w:val="00670CDB"/>
    <w:rsid w:val="00674A93"/>
    <w:rsid w:val="00686A1B"/>
    <w:rsid w:val="00690F92"/>
    <w:rsid w:val="00692A94"/>
    <w:rsid w:val="006C0CE6"/>
    <w:rsid w:val="006C6BFE"/>
    <w:rsid w:val="006C7919"/>
    <w:rsid w:val="006D069D"/>
    <w:rsid w:val="006D36BC"/>
    <w:rsid w:val="006E14D2"/>
    <w:rsid w:val="006E5CB1"/>
    <w:rsid w:val="006F11D8"/>
    <w:rsid w:val="006F451B"/>
    <w:rsid w:val="006F4D80"/>
    <w:rsid w:val="006F6F7D"/>
    <w:rsid w:val="00701ECA"/>
    <w:rsid w:val="00707024"/>
    <w:rsid w:val="00716E2D"/>
    <w:rsid w:val="00720962"/>
    <w:rsid w:val="0072245D"/>
    <w:rsid w:val="00737595"/>
    <w:rsid w:val="00742BD1"/>
    <w:rsid w:val="0074680F"/>
    <w:rsid w:val="0076083F"/>
    <w:rsid w:val="00761713"/>
    <w:rsid w:val="00766CEE"/>
    <w:rsid w:val="00770081"/>
    <w:rsid w:val="00771ECB"/>
    <w:rsid w:val="00774199"/>
    <w:rsid w:val="007806DE"/>
    <w:rsid w:val="00784F38"/>
    <w:rsid w:val="00787247"/>
    <w:rsid w:val="0079026F"/>
    <w:rsid w:val="007920DC"/>
    <w:rsid w:val="007937CD"/>
    <w:rsid w:val="007974CC"/>
    <w:rsid w:val="007A0251"/>
    <w:rsid w:val="007A33B3"/>
    <w:rsid w:val="007A61A6"/>
    <w:rsid w:val="007B0EF0"/>
    <w:rsid w:val="007B4F43"/>
    <w:rsid w:val="007B5A6A"/>
    <w:rsid w:val="007B70E7"/>
    <w:rsid w:val="007B7D15"/>
    <w:rsid w:val="007C1C37"/>
    <w:rsid w:val="007C2595"/>
    <w:rsid w:val="007C30F5"/>
    <w:rsid w:val="007D0A14"/>
    <w:rsid w:val="007D179A"/>
    <w:rsid w:val="007D7CF5"/>
    <w:rsid w:val="007E0EE7"/>
    <w:rsid w:val="007E6BD1"/>
    <w:rsid w:val="007F505C"/>
    <w:rsid w:val="007F61D7"/>
    <w:rsid w:val="007F7873"/>
    <w:rsid w:val="00805CCF"/>
    <w:rsid w:val="00810737"/>
    <w:rsid w:val="00811C48"/>
    <w:rsid w:val="00814ADA"/>
    <w:rsid w:val="00833353"/>
    <w:rsid w:val="00833A7E"/>
    <w:rsid w:val="0083459F"/>
    <w:rsid w:val="0083780E"/>
    <w:rsid w:val="00847478"/>
    <w:rsid w:val="0085067E"/>
    <w:rsid w:val="00856969"/>
    <w:rsid w:val="00856F4A"/>
    <w:rsid w:val="008614BB"/>
    <w:rsid w:val="008624A9"/>
    <w:rsid w:val="008674E6"/>
    <w:rsid w:val="00875F98"/>
    <w:rsid w:val="00876001"/>
    <w:rsid w:val="00876A58"/>
    <w:rsid w:val="00882665"/>
    <w:rsid w:val="008842C1"/>
    <w:rsid w:val="00890A2E"/>
    <w:rsid w:val="00890BDE"/>
    <w:rsid w:val="008911B4"/>
    <w:rsid w:val="00894072"/>
    <w:rsid w:val="00895B8D"/>
    <w:rsid w:val="008A2C0A"/>
    <w:rsid w:val="008A792E"/>
    <w:rsid w:val="008B212E"/>
    <w:rsid w:val="008B4E57"/>
    <w:rsid w:val="008B7541"/>
    <w:rsid w:val="008C1A4A"/>
    <w:rsid w:val="008D14DB"/>
    <w:rsid w:val="008D411F"/>
    <w:rsid w:val="008E6C8E"/>
    <w:rsid w:val="009010C1"/>
    <w:rsid w:val="0090372F"/>
    <w:rsid w:val="00905F67"/>
    <w:rsid w:val="00907314"/>
    <w:rsid w:val="00907AED"/>
    <w:rsid w:val="00911004"/>
    <w:rsid w:val="009166C4"/>
    <w:rsid w:val="009270C4"/>
    <w:rsid w:val="009273A4"/>
    <w:rsid w:val="00930C44"/>
    <w:rsid w:val="009310DE"/>
    <w:rsid w:val="00931DC6"/>
    <w:rsid w:val="00932B6E"/>
    <w:rsid w:val="00934173"/>
    <w:rsid w:val="0093677F"/>
    <w:rsid w:val="00936C64"/>
    <w:rsid w:val="0093776F"/>
    <w:rsid w:val="00937B93"/>
    <w:rsid w:val="00941E4B"/>
    <w:rsid w:val="0094207F"/>
    <w:rsid w:val="009424AC"/>
    <w:rsid w:val="00944ADA"/>
    <w:rsid w:val="0095460D"/>
    <w:rsid w:val="009568C5"/>
    <w:rsid w:val="00961A2D"/>
    <w:rsid w:val="00961C53"/>
    <w:rsid w:val="00961DD7"/>
    <w:rsid w:val="0097243E"/>
    <w:rsid w:val="00972C35"/>
    <w:rsid w:val="00973849"/>
    <w:rsid w:val="009832E4"/>
    <w:rsid w:val="009839F0"/>
    <w:rsid w:val="009965B3"/>
    <w:rsid w:val="009A2464"/>
    <w:rsid w:val="009A3737"/>
    <w:rsid w:val="009A5122"/>
    <w:rsid w:val="009B0A5A"/>
    <w:rsid w:val="009B611C"/>
    <w:rsid w:val="009B76C7"/>
    <w:rsid w:val="009D2B49"/>
    <w:rsid w:val="009D6F65"/>
    <w:rsid w:val="009E06B4"/>
    <w:rsid w:val="009E29D9"/>
    <w:rsid w:val="009F4058"/>
    <w:rsid w:val="00A067B1"/>
    <w:rsid w:val="00A12EEB"/>
    <w:rsid w:val="00A1473C"/>
    <w:rsid w:val="00A1682E"/>
    <w:rsid w:val="00A21F51"/>
    <w:rsid w:val="00A265EF"/>
    <w:rsid w:val="00A32343"/>
    <w:rsid w:val="00A339B0"/>
    <w:rsid w:val="00A367C0"/>
    <w:rsid w:val="00A378C9"/>
    <w:rsid w:val="00A40439"/>
    <w:rsid w:val="00A46082"/>
    <w:rsid w:val="00A468EE"/>
    <w:rsid w:val="00A50AF3"/>
    <w:rsid w:val="00A51358"/>
    <w:rsid w:val="00A52AB7"/>
    <w:rsid w:val="00A53D38"/>
    <w:rsid w:val="00A552D5"/>
    <w:rsid w:val="00A630ED"/>
    <w:rsid w:val="00A63549"/>
    <w:rsid w:val="00A8103D"/>
    <w:rsid w:val="00A953FB"/>
    <w:rsid w:val="00AA031C"/>
    <w:rsid w:val="00AA1407"/>
    <w:rsid w:val="00AA6BC7"/>
    <w:rsid w:val="00AB0E0A"/>
    <w:rsid w:val="00AB42BB"/>
    <w:rsid w:val="00AB58BE"/>
    <w:rsid w:val="00AB596C"/>
    <w:rsid w:val="00AB79FC"/>
    <w:rsid w:val="00AB7A83"/>
    <w:rsid w:val="00AC05F8"/>
    <w:rsid w:val="00AC087F"/>
    <w:rsid w:val="00AC0C63"/>
    <w:rsid w:val="00AC3325"/>
    <w:rsid w:val="00AC5D98"/>
    <w:rsid w:val="00AD0B16"/>
    <w:rsid w:val="00AD2114"/>
    <w:rsid w:val="00AD7EE0"/>
    <w:rsid w:val="00AE105D"/>
    <w:rsid w:val="00AE1AE9"/>
    <w:rsid w:val="00AE2C81"/>
    <w:rsid w:val="00AE39D8"/>
    <w:rsid w:val="00AE548F"/>
    <w:rsid w:val="00AE661D"/>
    <w:rsid w:val="00AE7B47"/>
    <w:rsid w:val="00AE7E60"/>
    <w:rsid w:val="00AF264E"/>
    <w:rsid w:val="00AF338E"/>
    <w:rsid w:val="00AF5030"/>
    <w:rsid w:val="00B04C4C"/>
    <w:rsid w:val="00B1425F"/>
    <w:rsid w:val="00B212C7"/>
    <w:rsid w:val="00B25A20"/>
    <w:rsid w:val="00B32138"/>
    <w:rsid w:val="00B345AB"/>
    <w:rsid w:val="00B4092B"/>
    <w:rsid w:val="00B440FB"/>
    <w:rsid w:val="00B4674F"/>
    <w:rsid w:val="00B47FC4"/>
    <w:rsid w:val="00B508D8"/>
    <w:rsid w:val="00B50951"/>
    <w:rsid w:val="00B50F20"/>
    <w:rsid w:val="00B517FB"/>
    <w:rsid w:val="00B51A0A"/>
    <w:rsid w:val="00B70B21"/>
    <w:rsid w:val="00B7140C"/>
    <w:rsid w:val="00B80C7A"/>
    <w:rsid w:val="00B8180F"/>
    <w:rsid w:val="00B81979"/>
    <w:rsid w:val="00B87EFB"/>
    <w:rsid w:val="00B92865"/>
    <w:rsid w:val="00B934E3"/>
    <w:rsid w:val="00B948DA"/>
    <w:rsid w:val="00B94BB5"/>
    <w:rsid w:val="00B9609E"/>
    <w:rsid w:val="00BA5DEB"/>
    <w:rsid w:val="00BB41C7"/>
    <w:rsid w:val="00BB4EE4"/>
    <w:rsid w:val="00BC1B03"/>
    <w:rsid w:val="00BC5D75"/>
    <w:rsid w:val="00BC6DE8"/>
    <w:rsid w:val="00BC728A"/>
    <w:rsid w:val="00BD0430"/>
    <w:rsid w:val="00BD34E1"/>
    <w:rsid w:val="00BD7FE0"/>
    <w:rsid w:val="00BE0705"/>
    <w:rsid w:val="00BE1390"/>
    <w:rsid w:val="00BE56D6"/>
    <w:rsid w:val="00BF2997"/>
    <w:rsid w:val="00BF7C45"/>
    <w:rsid w:val="00C06B1F"/>
    <w:rsid w:val="00C10EAF"/>
    <w:rsid w:val="00C24272"/>
    <w:rsid w:val="00C27786"/>
    <w:rsid w:val="00C27D53"/>
    <w:rsid w:val="00C3588D"/>
    <w:rsid w:val="00C37C41"/>
    <w:rsid w:val="00C42BA5"/>
    <w:rsid w:val="00C42C9C"/>
    <w:rsid w:val="00C44051"/>
    <w:rsid w:val="00C440E5"/>
    <w:rsid w:val="00C47F3E"/>
    <w:rsid w:val="00C525FC"/>
    <w:rsid w:val="00C543CD"/>
    <w:rsid w:val="00C56C03"/>
    <w:rsid w:val="00C577F3"/>
    <w:rsid w:val="00C57A8A"/>
    <w:rsid w:val="00C57FE8"/>
    <w:rsid w:val="00C6549A"/>
    <w:rsid w:val="00C8483C"/>
    <w:rsid w:val="00C915BF"/>
    <w:rsid w:val="00C91EFA"/>
    <w:rsid w:val="00C932C2"/>
    <w:rsid w:val="00CA13DE"/>
    <w:rsid w:val="00CA40E2"/>
    <w:rsid w:val="00CA5D25"/>
    <w:rsid w:val="00CA7ECF"/>
    <w:rsid w:val="00CB02CF"/>
    <w:rsid w:val="00CB23F5"/>
    <w:rsid w:val="00CB70A6"/>
    <w:rsid w:val="00CC3829"/>
    <w:rsid w:val="00CC67BD"/>
    <w:rsid w:val="00CD5AD9"/>
    <w:rsid w:val="00CD64BC"/>
    <w:rsid w:val="00CD755D"/>
    <w:rsid w:val="00CD7700"/>
    <w:rsid w:val="00CE04D2"/>
    <w:rsid w:val="00CE2AFB"/>
    <w:rsid w:val="00CF027E"/>
    <w:rsid w:val="00CF07B1"/>
    <w:rsid w:val="00CF090B"/>
    <w:rsid w:val="00CF11B0"/>
    <w:rsid w:val="00D05C9B"/>
    <w:rsid w:val="00D07189"/>
    <w:rsid w:val="00D13D02"/>
    <w:rsid w:val="00D30822"/>
    <w:rsid w:val="00D31FC7"/>
    <w:rsid w:val="00D3685C"/>
    <w:rsid w:val="00D37E0D"/>
    <w:rsid w:val="00D505A5"/>
    <w:rsid w:val="00D529ED"/>
    <w:rsid w:val="00D561A8"/>
    <w:rsid w:val="00D60A6D"/>
    <w:rsid w:val="00D62BA6"/>
    <w:rsid w:val="00D6549C"/>
    <w:rsid w:val="00D67DFC"/>
    <w:rsid w:val="00D7398A"/>
    <w:rsid w:val="00D73AF3"/>
    <w:rsid w:val="00D7411E"/>
    <w:rsid w:val="00D779EA"/>
    <w:rsid w:val="00D823D8"/>
    <w:rsid w:val="00D95848"/>
    <w:rsid w:val="00D96F9F"/>
    <w:rsid w:val="00DA75A4"/>
    <w:rsid w:val="00DB0A75"/>
    <w:rsid w:val="00DB7CC1"/>
    <w:rsid w:val="00DC4B9D"/>
    <w:rsid w:val="00DC700A"/>
    <w:rsid w:val="00DD0721"/>
    <w:rsid w:val="00DD4211"/>
    <w:rsid w:val="00DD4C2D"/>
    <w:rsid w:val="00DE2FA6"/>
    <w:rsid w:val="00DF224B"/>
    <w:rsid w:val="00DF465D"/>
    <w:rsid w:val="00E0375C"/>
    <w:rsid w:val="00E03DA9"/>
    <w:rsid w:val="00E047D9"/>
    <w:rsid w:val="00E10E7D"/>
    <w:rsid w:val="00E173F7"/>
    <w:rsid w:val="00E27123"/>
    <w:rsid w:val="00E335DA"/>
    <w:rsid w:val="00E35920"/>
    <w:rsid w:val="00E35ADD"/>
    <w:rsid w:val="00E36B77"/>
    <w:rsid w:val="00E36EA8"/>
    <w:rsid w:val="00E43D49"/>
    <w:rsid w:val="00E502A7"/>
    <w:rsid w:val="00E55561"/>
    <w:rsid w:val="00E577DA"/>
    <w:rsid w:val="00E642BF"/>
    <w:rsid w:val="00E64F44"/>
    <w:rsid w:val="00E660C4"/>
    <w:rsid w:val="00E66FFC"/>
    <w:rsid w:val="00E731D5"/>
    <w:rsid w:val="00E733F8"/>
    <w:rsid w:val="00E84DEA"/>
    <w:rsid w:val="00E85879"/>
    <w:rsid w:val="00E90245"/>
    <w:rsid w:val="00E9358C"/>
    <w:rsid w:val="00E93873"/>
    <w:rsid w:val="00EA5077"/>
    <w:rsid w:val="00EB47B1"/>
    <w:rsid w:val="00EB5190"/>
    <w:rsid w:val="00EB754C"/>
    <w:rsid w:val="00EC1C6E"/>
    <w:rsid w:val="00EC410C"/>
    <w:rsid w:val="00EC6553"/>
    <w:rsid w:val="00ED1A59"/>
    <w:rsid w:val="00ED212B"/>
    <w:rsid w:val="00ED5890"/>
    <w:rsid w:val="00ED6011"/>
    <w:rsid w:val="00EF17AC"/>
    <w:rsid w:val="00F04AA2"/>
    <w:rsid w:val="00F12C5B"/>
    <w:rsid w:val="00F159CD"/>
    <w:rsid w:val="00F211BE"/>
    <w:rsid w:val="00F22806"/>
    <w:rsid w:val="00F22A92"/>
    <w:rsid w:val="00F36E33"/>
    <w:rsid w:val="00F53807"/>
    <w:rsid w:val="00F56005"/>
    <w:rsid w:val="00F65EAB"/>
    <w:rsid w:val="00F712CE"/>
    <w:rsid w:val="00F71B81"/>
    <w:rsid w:val="00F7561A"/>
    <w:rsid w:val="00F80742"/>
    <w:rsid w:val="00F80D0C"/>
    <w:rsid w:val="00F82A62"/>
    <w:rsid w:val="00F8575D"/>
    <w:rsid w:val="00F86093"/>
    <w:rsid w:val="00F927C4"/>
    <w:rsid w:val="00F955DA"/>
    <w:rsid w:val="00FA41A2"/>
    <w:rsid w:val="00FA566A"/>
    <w:rsid w:val="00FB066D"/>
    <w:rsid w:val="00FB1F00"/>
    <w:rsid w:val="00FC1F97"/>
    <w:rsid w:val="00FC245F"/>
    <w:rsid w:val="00FC246C"/>
    <w:rsid w:val="00FE7C93"/>
    <w:rsid w:val="00FF3E04"/>
    <w:rsid w:val="00FF3F1D"/>
    <w:rsid w:val="00FF404A"/>
    <w:rsid w:val="00FF41CE"/>
    <w:rsid w:val="00FF4D37"/>
    <w:rsid w:val="00FF6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5CC0FD2"/>
  <w15:docId w15:val="{9BC1017D-946D-426B-8918-892C9DCA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64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LightList">
    <w:name w:val="Light List"/>
    <w:basedOn w:val="TableNormal"/>
    <w:uiPriority w:val="61"/>
    <w:rsid w:val="00CC3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4793E-8B52-479C-89BA-8E054D570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173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GU</cp:lastModifiedBy>
  <cp:revision>201</cp:revision>
  <cp:lastPrinted>2016-01-15T05:45:00Z</cp:lastPrinted>
  <dcterms:created xsi:type="dcterms:W3CDTF">2016-01-05T11:23:00Z</dcterms:created>
  <dcterms:modified xsi:type="dcterms:W3CDTF">2016-01-25T10:07:00Z</dcterms:modified>
</cp:coreProperties>
</file>